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03EE4" w14:textId="77777777" w:rsidR="002859F4" w:rsidRDefault="002859F4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Die INFOTEAM GmbH </w:t>
      </w:r>
    </w:p>
    <w:p w14:paraId="6A79BE71" w14:textId="77777777" w:rsidR="0066148B" w:rsidRDefault="002859F4">
      <w:r>
        <w:rPr>
          <w:rFonts w:ascii="Verdana" w:hAnsi="Verdana"/>
          <w:b/>
          <w:sz w:val="32"/>
          <w:szCs w:val="32"/>
        </w:rPr>
        <w:t>– ein Düsseldorfer Unternehmen</w:t>
      </w:r>
    </w:p>
    <w:p w14:paraId="715CD8D5" w14:textId="77777777" w:rsidR="002859F4" w:rsidRPr="002859F4" w:rsidRDefault="002859F4" w:rsidP="002859F4"/>
    <w:p w14:paraId="11F745B0" w14:textId="54A32B90" w:rsidR="002859F4" w:rsidRDefault="006B780B" w:rsidP="002859F4">
      <w:pPr>
        <w:jc w:val="both"/>
      </w:pPr>
      <w:r>
        <w:t>Du arbeitest</w:t>
      </w:r>
      <w:r w:rsidR="00B5112F">
        <w:t xml:space="preserve"> </w:t>
      </w:r>
      <w:r w:rsidR="007E2DB9">
        <w:t xml:space="preserve">nach wie vor </w:t>
      </w:r>
      <w:r w:rsidR="00B5112F">
        <w:t xml:space="preserve">als </w:t>
      </w:r>
      <w:r w:rsidR="00D929B2">
        <w:t>Praktikant</w:t>
      </w:r>
      <w:r w:rsidR="002859F4">
        <w:t xml:space="preserve"> in der INFOTEAM GmbH und </w:t>
      </w:r>
      <w:r>
        <w:t>unterstützt</w:t>
      </w:r>
      <w:r w:rsidR="00B5112F">
        <w:t xml:space="preserve"> die </w:t>
      </w:r>
      <w:r w:rsidR="002859F4">
        <w:t xml:space="preserve">Kollegen </w:t>
      </w:r>
      <w:r w:rsidR="00B5112F">
        <w:t>der Softwareentwicklung</w:t>
      </w:r>
      <w:r w:rsidR="002859F4">
        <w:t xml:space="preserve">. </w:t>
      </w:r>
    </w:p>
    <w:p w14:paraId="56393067" w14:textId="77777777" w:rsidR="002859F4" w:rsidRDefault="002859F4" w:rsidP="002859F4"/>
    <w:p w14:paraId="12FD1AF4" w14:textId="0DDB2998" w:rsidR="006B780B" w:rsidRDefault="007E2DB9" w:rsidP="00252BFC">
      <w:pPr>
        <w:jc w:val="both"/>
      </w:pPr>
      <w:r>
        <w:t>I</w:t>
      </w:r>
      <w:r w:rsidR="006B780B">
        <w:t xml:space="preserve">n dieser Woche ist richtig was los! </w:t>
      </w:r>
      <w:r w:rsidR="001364A8">
        <w:t>Und jetzt muss Dein</w:t>
      </w:r>
      <w:r w:rsidR="006B780B">
        <w:t xml:space="preserve"> Kollege </w:t>
      </w:r>
      <w:r w:rsidR="00A56D91">
        <w:t>Volker</w:t>
      </w:r>
      <w:r w:rsidR="006B780B">
        <w:t xml:space="preserve"> Münz </w:t>
      </w:r>
      <w:r w:rsidR="001364A8">
        <w:t>auch noch</w:t>
      </w:r>
      <w:r w:rsidR="006B780B">
        <w:t xml:space="preserve"> </w:t>
      </w:r>
      <w:r w:rsidR="00931957">
        <w:t>kurzfristig</w:t>
      </w:r>
      <w:r w:rsidR="00A50C36">
        <w:t xml:space="preserve"> zu einem </w:t>
      </w:r>
      <w:r w:rsidR="006B780B">
        <w:t>Treffen mit der Geschäftsleitung</w:t>
      </w:r>
      <w:r w:rsidR="001F11E6">
        <w:t xml:space="preserve"> der Kirsch AG</w:t>
      </w:r>
      <w:r w:rsidR="006B780B">
        <w:t xml:space="preserve">. </w:t>
      </w:r>
    </w:p>
    <w:p w14:paraId="7975B1FC" w14:textId="21B41698" w:rsidR="006B780B" w:rsidRDefault="006B780B" w:rsidP="00252BFC">
      <w:pPr>
        <w:jc w:val="both"/>
      </w:pPr>
    </w:p>
    <w:p w14:paraId="570E7725" w14:textId="678C9ACC" w:rsidR="006B780B" w:rsidRDefault="001364A8" w:rsidP="00252BFC">
      <w:pPr>
        <w:jc w:val="both"/>
      </w:pPr>
      <w:r>
        <w:t>Er hinterlässt D</w:t>
      </w:r>
      <w:r w:rsidR="006B780B">
        <w:t>ir die folgenden Informationen</w:t>
      </w:r>
      <w:r>
        <w:t xml:space="preserve"> auf D</w:t>
      </w:r>
      <w:r w:rsidR="001372AC">
        <w:t>einem Schreibtisch</w:t>
      </w:r>
      <w:r w:rsidR="006B780B">
        <w:t>:</w:t>
      </w:r>
    </w:p>
    <w:p w14:paraId="596B2A25" w14:textId="46D78761" w:rsidR="00AE4A27" w:rsidRDefault="004917CC" w:rsidP="00252B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A449A2" wp14:editId="2FA8B91C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2971800" cy="662940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5B37" w14:textId="2258F90E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D7296">
                              <w:rPr>
                                <w:b/>
                                <w:u w:val="single"/>
                              </w:rPr>
                              <w:t>Info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rmations</w:t>
                            </w:r>
                            <w:r w:rsidRPr="002D7296">
                              <w:rPr>
                                <w:b/>
                                <w:u w:val="single"/>
                              </w:rPr>
                              <w:t>text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D7296">
                              <w:rPr>
                                <w:b/>
                                <w:u w:val="single"/>
                              </w:rPr>
                              <w:t xml:space="preserve"> Verzweigung</w:t>
                            </w:r>
                          </w:p>
                          <w:p w14:paraId="66702FF5" w14:textId="77777777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8ECB586" w14:textId="132935CB" w:rsidR="00AA6FBB" w:rsidRPr="002D7296" w:rsidRDefault="00AA6FBB" w:rsidP="002D7296">
                            <w:pPr>
                              <w:jc w:val="both"/>
                            </w:pPr>
                            <w:r>
                              <w:t xml:space="preserve">Die </w:t>
                            </w:r>
                            <w:r w:rsidRPr="002D7296">
                              <w:rPr>
                                <w:b/>
                              </w:rPr>
                              <w:t>if-Anweisung</w:t>
                            </w:r>
                            <w:r>
                              <w:t xml:space="preserve"> führt Anweisungen (Dann-Anweisungen) aus, wenn eine bestimmte Bedingung als wahr ausgewertet werden kann (Wenn-Bedingung). Wenn die Bedingung nicht wahr ist, kann eine andere Anweisung (Sonst-Anweisung) ausgeführt werden. </w:t>
                            </w:r>
                          </w:p>
                          <w:p w14:paraId="31BEE430" w14:textId="77777777" w:rsidR="00AA6FBB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2DABFA83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if (Wenn-Bedingung) {</w:t>
                            </w:r>
                          </w:p>
                          <w:p w14:paraId="39B63694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  <w:t>// Dann-Anweisungen</w:t>
                            </w:r>
                          </w:p>
                          <w:p w14:paraId="1E588E14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 else {</w:t>
                            </w:r>
                          </w:p>
                          <w:p w14:paraId="464F6597" w14:textId="77777777" w:rsidR="00AA6FBB" w:rsidRPr="0042130E" w:rsidRDefault="00AA6FBB" w:rsidP="002D729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  <w:t>// Sonst-Anweisungen</w:t>
                            </w:r>
                          </w:p>
                          <w:p w14:paraId="408E49A4" w14:textId="6EF920E7" w:rsidR="00AA6FBB" w:rsidRPr="0042130E" w:rsidRDefault="00AA6FBB" w:rsidP="002D7296">
                            <w:pPr>
                              <w:rPr>
                                <w:rFonts w:ascii="Courier" w:hAnsi="Courier"/>
                                <w:b/>
                                <w:u w:val="single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</w:t>
                            </w:r>
                          </w:p>
                          <w:p w14:paraId="0344E247" w14:textId="77777777" w:rsidR="00AA6FBB" w:rsidRDefault="00AA6FBB"/>
                          <w:p w14:paraId="2F0167DE" w14:textId="63FA6F30" w:rsidR="00AA6FBB" w:rsidRPr="00DD2ED0" w:rsidRDefault="00AA6FB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D2ED0">
                              <w:rPr>
                                <w:b/>
                                <w:u w:val="single"/>
                              </w:rPr>
                              <w:t>Beispiel:</w:t>
                            </w:r>
                          </w:p>
                          <w:p w14:paraId="76D2285B" w14:textId="6C33129F" w:rsidR="00AA6FBB" w:rsidRPr="004917CC" w:rsidRDefault="00AA6FBB">
                            <w:r w:rsidRPr="00DD2ED0">
                              <w:rPr>
                                <w:b/>
                              </w:rPr>
                              <w:t>Wenn</w:t>
                            </w:r>
                            <w:r>
                              <w:t xml:space="preserve"> man jünger als 18 Jahre als ist, </w:t>
                            </w:r>
                            <w:r w:rsidRPr="00DD2ED0">
                              <w:rPr>
                                <w:b/>
                              </w:rPr>
                              <w:t>dann</w:t>
                            </w:r>
                            <w:r>
                              <w:t xml:space="preserve"> ist man minderjährig, </w:t>
                            </w:r>
                            <w:r w:rsidRPr="00DD2ED0">
                              <w:rPr>
                                <w:b/>
                              </w:rPr>
                              <w:t>sonst</w:t>
                            </w:r>
                            <w:r>
                              <w:t xml:space="preserve"> volljährig. </w:t>
                            </w:r>
                          </w:p>
                          <w:p w14:paraId="6DB44BB0" w14:textId="77777777" w:rsidR="00AA6FBB" w:rsidRDefault="00AA6FBB">
                            <w:pPr>
                              <w:rPr>
                                <w:b/>
                              </w:rPr>
                            </w:pPr>
                          </w:p>
                          <w:p w14:paraId="38C884EA" w14:textId="18791F6D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var vAlter;</w:t>
                            </w:r>
                          </w:p>
                          <w:p w14:paraId="2EC05B38" w14:textId="5C71FB1D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var vErgebnis;</w:t>
                            </w:r>
                          </w:p>
                          <w:p w14:paraId="36EA2471" w14:textId="77777777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D3F179A" w14:textId="7DFE41E9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vAlter = </w:t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document.getElementById</w:t>
                            </w:r>
                            <w:r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("id</w:t>
                            </w:r>
                            <w:r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Alter</w:t>
                            </w:r>
                            <w:r w:rsidRPr="00ED5E86">
                              <w:rPr>
                                <w:rFonts w:ascii="Courier" w:eastAsia="Times New Roman" w:hAnsi="Courier"/>
                                <w:color w:val="000000"/>
                                <w:sz w:val="27"/>
                                <w:szCs w:val="27"/>
                              </w:rPr>
                              <w:t>").value</w:t>
                            </w:r>
                            <w:r>
                              <w:rPr>
                                <w:rFonts w:ascii="Courier" w:hAnsi="Courier"/>
                              </w:rPr>
                              <w:t>;</w:t>
                            </w:r>
                          </w:p>
                          <w:p w14:paraId="7A5BA2F0" w14:textId="77777777" w:rsidR="00AA6FBB" w:rsidRDefault="00AA6FB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2886B7D7" w14:textId="647AF181" w:rsidR="00AA6FBB" w:rsidRPr="00ED5E86" w:rsidRDefault="00AA6FBB">
                            <w:pPr>
                              <w:rPr>
                                <w:rFonts w:ascii="Times" w:eastAsia="Times New Roman" w:hAnsi="Time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vAlter = parseFloat(vAlter);</w:t>
                            </w:r>
                          </w:p>
                          <w:p w14:paraId="1E3373B2" w14:textId="77777777" w:rsidR="00AA6FBB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74A9E3B9" w14:textId="1EF116A9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if (</w:t>
                            </w:r>
                            <w:r>
                              <w:rPr>
                                <w:rFonts w:ascii="Courier" w:hAnsi="Courier"/>
                              </w:rPr>
                              <w:t>vAlter &lt; 18</w:t>
                            </w:r>
                            <w:r w:rsidRPr="0042130E">
                              <w:rPr>
                                <w:rFonts w:ascii="Courier" w:hAnsi="Courier"/>
                              </w:rPr>
                              <w:t>) {</w:t>
                            </w:r>
                          </w:p>
                          <w:p w14:paraId="349238F4" w14:textId="02C0C171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>vErgebnis=“minderjährig“;</w:t>
                            </w:r>
                          </w:p>
                          <w:p w14:paraId="689FAF25" w14:textId="77777777" w:rsidR="00AA6FBB" w:rsidRPr="0042130E" w:rsidRDefault="00AA6FBB" w:rsidP="00ED5E86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 else {</w:t>
                            </w:r>
                          </w:p>
                          <w:p w14:paraId="510F1BB9" w14:textId="41AB86D1" w:rsidR="00AA6FBB" w:rsidRPr="0042130E" w:rsidRDefault="00AA6FBB" w:rsidP="0014260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</w:rPr>
                              <w:t>vErgebnis=“volljährig“;</w:t>
                            </w:r>
                          </w:p>
                          <w:p w14:paraId="4BA756A8" w14:textId="77777777" w:rsidR="00AA6FBB" w:rsidRPr="0042130E" w:rsidRDefault="00AA6FBB" w:rsidP="0014260B">
                            <w:pPr>
                              <w:rPr>
                                <w:rFonts w:ascii="Courier" w:hAnsi="Courier"/>
                                <w:b/>
                                <w:u w:val="single"/>
                              </w:rPr>
                            </w:pPr>
                            <w:r w:rsidRPr="0042130E">
                              <w:rPr>
                                <w:rFonts w:ascii="Courier" w:hAnsi="Courier"/>
                              </w:rPr>
                              <w:t>}</w:t>
                            </w:r>
                          </w:p>
                          <w:p w14:paraId="144C5704" w14:textId="77777777" w:rsidR="00AA6FBB" w:rsidRDefault="00AA6FBB">
                            <w:pPr>
                              <w:rPr>
                                <w:b/>
                              </w:rPr>
                            </w:pPr>
                          </w:p>
                          <w:p w14:paraId="4FB2F9C3" w14:textId="77777777" w:rsidR="00AA6FBB" w:rsidRPr="002D7296" w:rsidRDefault="00AA6F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449A2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left:0;text-align:left;margin-left:9pt;margin-top:9.3pt;width:234pt;height:5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" filled="f" stroked="f">
                <v:textbox>
                  <w:txbxContent>
                    <w:p w14:paraId="389A5B37" w14:textId="2258F90E" w:rsidR="00AA6FBB" w:rsidRDefault="00AA6FBB">
                      <w:pPr>
                        <w:rPr>
                          <w:b/>
                          <w:u w:val="single"/>
                        </w:rPr>
                      </w:pPr>
                      <w:r w:rsidRPr="002D7296">
                        <w:rPr>
                          <w:b/>
                          <w:u w:val="single"/>
                        </w:rPr>
                        <w:t>Info</w:t>
                      </w:r>
                      <w:r>
                        <w:rPr>
                          <w:b/>
                          <w:u w:val="single"/>
                        </w:rPr>
                        <w:t>rmations</w:t>
                      </w:r>
                      <w:r w:rsidRPr="002D7296">
                        <w:rPr>
                          <w:b/>
                          <w:u w:val="single"/>
                        </w:rPr>
                        <w:t>text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D7296">
                        <w:rPr>
                          <w:b/>
                          <w:u w:val="single"/>
                        </w:rPr>
                        <w:t xml:space="preserve"> Verzweigung</w:t>
                      </w:r>
                    </w:p>
                    <w:p w14:paraId="66702FF5" w14:textId="77777777" w:rsidR="00AA6FBB" w:rsidRDefault="00AA6FBB">
                      <w:pPr>
                        <w:rPr>
                          <w:b/>
                          <w:u w:val="single"/>
                        </w:rPr>
                      </w:pPr>
                    </w:p>
                    <w:p w14:paraId="78ECB586" w14:textId="132935CB" w:rsidR="00AA6FBB" w:rsidRPr="002D7296" w:rsidRDefault="00AA6FBB" w:rsidP="002D7296">
                      <w:pPr>
                        <w:jc w:val="both"/>
                      </w:pPr>
                      <w:r>
                        <w:t xml:space="preserve">Die </w:t>
                      </w:r>
                      <w:r w:rsidRPr="002D7296">
                        <w:rPr>
                          <w:b/>
                        </w:rPr>
                        <w:t>if-Anweisung</w:t>
                      </w:r>
                      <w:r>
                        <w:t xml:space="preserve"> führt Anweisungen (Dann-Anweisungen) aus, wenn eine bestimmte Bedingung als wahr ausgewertet werden kann (Wenn-Bedingung). Wenn die Bedingung nicht wahr ist, kann eine andere Anweisung (Sonst-Anweisung) ausgeführt werden. </w:t>
                      </w:r>
                    </w:p>
                    <w:p w14:paraId="31BEE430" w14:textId="77777777" w:rsidR="00AA6FBB" w:rsidRDefault="00AA6FBB">
                      <w:pPr>
                        <w:rPr>
                          <w:b/>
                          <w:u w:val="single"/>
                        </w:rPr>
                      </w:pPr>
                    </w:p>
                    <w:p w14:paraId="2DABFA83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if (Wenn-Bedingung) {</w:t>
                      </w:r>
                    </w:p>
                    <w:p w14:paraId="39B63694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  <w:t>// Dann-Anweisungen</w:t>
                      </w:r>
                    </w:p>
                    <w:p w14:paraId="1E588E14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 else {</w:t>
                      </w:r>
                    </w:p>
                    <w:p w14:paraId="464F6597" w14:textId="77777777" w:rsidR="00AA6FBB" w:rsidRPr="0042130E" w:rsidRDefault="00AA6FBB" w:rsidP="002D729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  <w:t>// Sonst-Anweisungen</w:t>
                      </w:r>
                    </w:p>
                    <w:p w14:paraId="408E49A4" w14:textId="6EF920E7" w:rsidR="00AA6FBB" w:rsidRPr="0042130E" w:rsidRDefault="00AA6FBB" w:rsidP="002D7296">
                      <w:pPr>
                        <w:rPr>
                          <w:rFonts w:ascii="Courier" w:hAnsi="Courier"/>
                          <w:b/>
                          <w:u w:val="single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</w:t>
                      </w:r>
                    </w:p>
                    <w:p w14:paraId="0344E247" w14:textId="77777777" w:rsidR="00AA6FBB" w:rsidRDefault="00AA6FBB"/>
                    <w:p w14:paraId="2F0167DE" w14:textId="63FA6F30" w:rsidR="00AA6FBB" w:rsidRPr="00DD2ED0" w:rsidRDefault="00AA6FBB">
                      <w:pPr>
                        <w:rPr>
                          <w:b/>
                          <w:u w:val="single"/>
                        </w:rPr>
                      </w:pPr>
                      <w:r w:rsidRPr="00DD2ED0">
                        <w:rPr>
                          <w:b/>
                          <w:u w:val="single"/>
                        </w:rPr>
                        <w:t>Beispiel:</w:t>
                      </w:r>
                    </w:p>
                    <w:p w14:paraId="76D2285B" w14:textId="6C33129F" w:rsidR="00AA6FBB" w:rsidRPr="004917CC" w:rsidRDefault="00AA6FBB">
                      <w:r w:rsidRPr="00DD2ED0">
                        <w:rPr>
                          <w:b/>
                        </w:rPr>
                        <w:t>Wenn</w:t>
                      </w:r>
                      <w:r>
                        <w:t xml:space="preserve"> man jünger als 18 Jahre als ist, </w:t>
                      </w:r>
                      <w:r w:rsidRPr="00DD2ED0">
                        <w:rPr>
                          <w:b/>
                        </w:rPr>
                        <w:t>dann</w:t>
                      </w:r>
                      <w:r>
                        <w:t xml:space="preserve"> ist man minderjährig, </w:t>
                      </w:r>
                      <w:r w:rsidRPr="00DD2ED0">
                        <w:rPr>
                          <w:b/>
                        </w:rPr>
                        <w:t>sonst</w:t>
                      </w:r>
                      <w:r>
                        <w:t xml:space="preserve"> volljährig. </w:t>
                      </w:r>
                    </w:p>
                    <w:p w14:paraId="6DB44BB0" w14:textId="77777777" w:rsidR="00AA6FBB" w:rsidRDefault="00AA6FBB">
                      <w:pPr>
                        <w:rPr>
                          <w:b/>
                        </w:rPr>
                      </w:pPr>
                    </w:p>
                    <w:p w14:paraId="38C884EA" w14:textId="18791F6D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var vAlter;</w:t>
                      </w:r>
                    </w:p>
                    <w:p w14:paraId="2EC05B38" w14:textId="5C71FB1D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var vErgebnis;</w:t>
                      </w:r>
                    </w:p>
                    <w:p w14:paraId="36EA2471" w14:textId="77777777" w:rsidR="00AA6FBB" w:rsidRDefault="00AA6FBB">
                      <w:pPr>
                        <w:rPr>
                          <w:rFonts w:ascii="Courier" w:hAnsi="Courier"/>
                        </w:rPr>
                      </w:pPr>
                    </w:p>
                    <w:p w14:paraId="1D3F179A" w14:textId="7DFE41E9" w:rsidR="00AA6FBB" w:rsidRDefault="00AA6FBB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vAlter = </w:t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document.getElementById</w:t>
                      </w:r>
                      <w:r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("id</w:t>
                      </w:r>
                      <w:r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Alter</w:t>
                      </w:r>
                      <w:r w:rsidRPr="00ED5E86">
                        <w:rPr>
                          <w:rFonts w:ascii="Courier" w:eastAsia="Times New Roman" w:hAnsi="Courier"/>
                          <w:color w:val="000000"/>
                          <w:sz w:val="27"/>
                          <w:szCs w:val="27"/>
                        </w:rPr>
                        <w:t>").value</w:t>
                      </w:r>
                      <w:r>
                        <w:rPr>
                          <w:rFonts w:ascii="Courier" w:hAnsi="Courier"/>
                        </w:rPr>
                        <w:t>;</w:t>
                      </w:r>
                    </w:p>
                    <w:p w14:paraId="7A5BA2F0" w14:textId="77777777" w:rsidR="00AA6FBB" w:rsidRDefault="00AA6FBB">
                      <w:pPr>
                        <w:rPr>
                          <w:rFonts w:ascii="Courier" w:hAnsi="Courier"/>
                        </w:rPr>
                      </w:pPr>
                    </w:p>
                    <w:p w14:paraId="2886B7D7" w14:textId="647AF181" w:rsidR="00AA6FBB" w:rsidRPr="00ED5E86" w:rsidRDefault="00AA6FBB">
                      <w:pPr>
                        <w:rPr>
                          <w:rFonts w:ascii="Times" w:eastAsia="Times New Roman" w:hAnsi="Times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</w:rPr>
                        <w:t>vAlter = parseFloat(vAlter);</w:t>
                      </w:r>
                    </w:p>
                    <w:p w14:paraId="1E3373B2" w14:textId="77777777" w:rsidR="00AA6FBB" w:rsidRDefault="00AA6FBB" w:rsidP="0014260B">
                      <w:pPr>
                        <w:rPr>
                          <w:rFonts w:ascii="Courier" w:hAnsi="Courier"/>
                        </w:rPr>
                      </w:pPr>
                    </w:p>
                    <w:p w14:paraId="74A9E3B9" w14:textId="1EF116A9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if (</w:t>
                      </w:r>
                      <w:r>
                        <w:rPr>
                          <w:rFonts w:ascii="Courier" w:hAnsi="Courier"/>
                        </w:rPr>
                        <w:t>vAlter &lt; 18</w:t>
                      </w:r>
                      <w:r w:rsidRPr="0042130E">
                        <w:rPr>
                          <w:rFonts w:ascii="Courier" w:hAnsi="Courier"/>
                        </w:rPr>
                        <w:t>) {</w:t>
                      </w:r>
                    </w:p>
                    <w:p w14:paraId="349238F4" w14:textId="02C0C171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>vErgebnis=“minderjährig“;</w:t>
                      </w:r>
                    </w:p>
                    <w:p w14:paraId="689FAF25" w14:textId="77777777" w:rsidR="00AA6FBB" w:rsidRPr="0042130E" w:rsidRDefault="00AA6FBB" w:rsidP="00ED5E86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 else {</w:t>
                      </w:r>
                    </w:p>
                    <w:p w14:paraId="510F1BB9" w14:textId="41AB86D1" w:rsidR="00AA6FBB" w:rsidRPr="0042130E" w:rsidRDefault="00AA6FBB" w:rsidP="0014260B">
                      <w:pPr>
                        <w:rPr>
                          <w:rFonts w:ascii="Courier" w:hAnsi="Courier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ab/>
                      </w:r>
                      <w:r>
                        <w:rPr>
                          <w:rFonts w:ascii="Courier" w:hAnsi="Courier"/>
                        </w:rPr>
                        <w:t>vErgebnis=“volljährig“;</w:t>
                      </w:r>
                    </w:p>
                    <w:p w14:paraId="4BA756A8" w14:textId="77777777" w:rsidR="00AA6FBB" w:rsidRPr="0042130E" w:rsidRDefault="00AA6FBB" w:rsidP="0014260B">
                      <w:pPr>
                        <w:rPr>
                          <w:rFonts w:ascii="Courier" w:hAnsi="Courier"/>
                          <w:b/>
                          <w:u w:val="single"/>
                        </w:rPr>
                      </w:pPr>
                      <w:r w:rsidRPr="0042130E">
                        <w:rPr>
                          <w:rFonts w:ascii="Courier" w:hAnsi="Courier"/>
                        </w:rPr>
                        <w:t>}</w:t>
                      </w:r>
                    </w:p>
                    <w:p w14:paraId="144C5704" w14:textId="77777777" w:rsidR="00AA6FBB" w:rsidRDefault="00AA6FBB">
                      <w:pPr>
                        <w:rPr>
                          <w:b/>
                        </w:rPr>
                      </w:pPr>
                    </w:p>
                    <w:p w14:paraId="4FB2F9C3" w14:textId="77777777" w:rsidR="00AA6FBB" w:rsidRPr="002D7296" w:rsidRDefault="00AA6FB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BE6DFA" wp14:editId="6C3D7B16">
                <wp:simplePos x="0" y="0"/>
                <wp:positionH relativeFrom="column">
                  <wp:posOffset>114300</wp:posOffset>
                </wp:positionH>
                <wp:positionV relativeFrom="paragraph">
                  <wp:posOffset>118110</wp:posOffset>
                </wp:positionV>
                <wp:extent cx="2971800" cy="6515100"/>
                <wp:effectExtent l="0" t="0" r="25400" b="381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51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C87DE" w14:textId="0A1D69D3" w:rsidR="00AA6FBB" w:rsidRPr="00C13D84" w:rsidRDefault="00AA6FBB" w:rsidP="00B91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E6DFA" id="Rechteck 10" o:spid="_x0000_s1027" style="position:absolute;left:0;text-align:left;margin-left:9pt;margin-top:9.3pt;width:234pt;height:51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" filled="f" strokecolor="black [3213]">
                <v:textbox>
                  <w:txbxContent>
                    <w:p w14:paraId="7E6C87DE" w14:textId="0A1D69D3" w:rsidR="00AA6FBB" w:rsidRPr="00C13D84" w:rsidRDefault="00AA6FBB" w:rsidP="00B919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26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EB845D2" wp14:editId="4BBF89AC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2971800" cy="3886200"/>
                <wp:effectExtent l="0" t="0" r="25400" b="2540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DDA5" w14:textId="1206995C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allo!</w:t>
                            </w:r>
                          </w:p>
                          <w:p w14:paraId="22D41BF3" w14:textId="77777777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501E5155" w14:textId="5C34C05F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L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eider muss ich kurzfristig in ein Meeting. </w:t>
                            </w:r>
                          </w:p>
                          <w:p w14:paraId="78E514EB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49EDA703" w14:textId="7D2242C4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Schau dir doch </w:t>
                            </w:r>
                            <w:r w:rsidR="00E653A7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der Zwischenzeit einmal das Infomaterial auf deinem Schreibtisch 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und die Datei WINF_JS_AB_13_Preisbestimmung.html 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an. </w:t>
                            </w:r>
                          </w:p>
                          <w:p w14:paraId="047D461D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F9DC93C" w14:textId="13F7C5C1" w:rsidR="00AA6FBB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Ich habe bereits mit der Programmierung begonnen, </w:t>
                            </w: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komme an einer Stelle aber nicht weiter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415A393" w14:textId="77777777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8D21EAD" w14:textId="613FF9BB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Lass uns doch in einer dreiviertel Stunde, wenn ich zurück bin, über das Programm kurz sprechen! </w:t>
                            </w:r>
                          </w:p>
                          <w:p w14:paraId="6ED52B34" w14:textId="5DF0DA93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8DF96E2" w14:textId="4DE4E02B" w:rsidR="00AA6FBB" w:rsidRPr="001372AC" w:rsidRDefault="00AA6FBB" w:rsidP="001372AC">
                            <w:pP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>Viele Grüße! Volker</w:t>
                            </w:r>
                            <w:r w:rsidRPr="001372AC">
                              <w:rPr>
                                <w:rFonts w:ascii="Handwriting - Dakota" w:hAnsi="Handwriting - Dakota" w:cs="Apple Chancer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845D2" id="Rechteck 4" o:spid="_x0000_s1028" style="position:absolute;left:0;text-align:left;margin-left:0;margin-top:9.3pt;width:234pt;height:30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" filled="f" strokecolor="black [3213]">
                <v:textbox>
                  <w:txbxContent>
                    <w:p w14:paraId="6590DDA5" w14:textId="1206995C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allo!</w:t>
                      </w:r>
                    </w:p>
                    <w:p w14:paraId="22D41BF3" w14:textId="77777777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501E5155" w14:textId="5C34C05F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L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eider muss ich kurzfristig in ein Meeting. </w:t>
                      </w:r>
                    </w:p>
                    <w:p w14:paraId="78E514EB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49EDA703" w14:textId="7D2242C4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Schau dir doch </w:t>
                      </w:r>
                      <w:r w:rsidR="00E653A7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in der Zwischenzeit einmal das Infomaterial auf deinem Schreibtisch 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und die Datei WINF_JS_AB_13_Preisbestimmung.html 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an. </w:t>
                      </w:r>
                    </w:p>
                    <w:p w14:paraId="047D461D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F9DC93C" w14:textId="13F7C5C1" w:rsidR="00AA6FBB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Ich habe bereits mit der Programmierung begonnen, </w:t>
                      </w: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komme an einer Stelle aber nicht weiter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415A393" w14:textId="77777777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8D21EAD" w14:textId="613FF9BB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Lass uns doch in einer dreiviertel Stunde, wenn ich zurück bin, über das Programm kurz sprechen! </w:t>
                      </w:r>
                    </w:p>
                    <w:p w14:paraId="6ED52B34" w14:textId="5DF0DA93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8DF96E2" w14:textId="4DE4E02B" w:rsidR="00AA6FBB" w:rsidRPr="001372AC" w:rsidRDefault="00AA6FBB" w:rsidP="001372AC">
                      <w:pP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>Viele Grüße! Volker</w:t>
                      </w:r>
                      <w:r w:rsidRPr="001372AC">
                        <w:rPr>
                          <w:rFonts w:ascii="Handwriting - Dakota" w:hAnsi="Handwriting - Dakota" w:cs="Apple Chancer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B48ED34" w14:textId="69C88306" w:rsidR="00220C27" w:rsidRDefault="00220C27" w:rsidP="00252BFC">
      <w:pPr>
        <w:jc w:val="both"/>
      </w:pPr>
    </w:p>
    <w:p w14:paraId="58A24AB0" w14:textId="464F1FFE" w:rsidR="001106F3" w:rsidRDefault="0014260B" w:rsidP="0048627C">
      <w:pPr>
        <w:jc w:val="both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A7B90BB" wp14:editId="399B8641">
                <wp:simplePos x="0" y="0"/>
                <wp:positionH relativeFrom="column">
                  <wp:posOffset>-3086100</wp:posOffset>
                </wp:positionH>
                <wp:positionV relativeFrom="paragraph">
                  <wp:posOffset>4789805</wp:posOffset>
                </wp:positionV>
                <wp:extent cx="2971800" cy="807720"/>
                <wp:effectExtent l="0" t="0" r="25400" b="30480"/>
                <wp:wrapSquare wrapText="bothSides"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8D5B" w14:textId="77777777" w:rsidR="00AA6FBB" w:rsidRDefault="00AA6FBB" w:rsidP="00FC69B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57FBA8B" w14:textId="77777777" w:rsidR="00AA6FBB" w:rsidRDefault="00AA6FBB" w:rsidP="00FC69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244236" w14:textId="77777777" w:rsidR="00AA6FBB" w:rsidRPr="00C13D84" w:rsidRDefault="00AA6FBB" w:rsidP="00FC69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90BB" id="Rechteck 12" o:spid="_x0000_s1029" style="position:absolute;left:0;text-align:left;margin-left:-243pt;margin-top:377.15pt;width:234pt;height:6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" filled="f" strokecolor="black [3213]">
                <v:textbox>
                  <w:txbxContent>
                    <w:p w14:paraId="3E148D5B" w14:textId="77777777" w:rsidR="00AA6FBB" w:rsidRDefault="00AA6FBB" w:rsidP="00FC69B5">
                      <w:pPr>
                        <w:rPr>
                          <w:color w:val="000000" w:themeColor="text1"/>
                        </w:rPr>
                      </w:pPr>
                    </w:p>
                    <w:p w14:paraId="357FBA8B" w14:textId="77777777" w:rsidR="00AA6FBB" w:rsidRDefault="00AA6FBB" w:rsidP="00FC69B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244236" w14:textId="77777777" w:rsidR="00AA6FBB" w:rsidRPr="00C13D84" w:rsidRDefault="00AA6FBB" w:rsidP="00FC69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F7633" wp14:editId="50A3DE7F">
                <wp:simplePos x="0" y="0"/>
                <wp:positionH relativeFrom="column">
                  <wp:posOffset>-3086100</wp:posOffset>
                </wp:positionH>
                <wp:positionV relativeFrom="paragraph">
                  <wp:posOffset>4789805</wp:posOffset>
                </wp:positionV>
                <wp:extent cx="1485900" cy="800100"/>
                <wp:effectExtent l="50800" t="25400" r="63500" b="8890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298ED" id="Gerade Verbindung 17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3pt,377.15pt" to="-126pt,4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7CCF7E" wp14:editId="084B6D11">
                <wp:simplePos x="0" y="0"/>
                <wp:positionH relativeFrom="column">
                  <wp:posOffset>-1600200</wp:posOffset>
                </wp:positionH>
                <wp:positionV relativeFrom="paragraph">
                  <wp:posOffset>4789805</wp:posOffset>
                </wp:positionV>
                <wp:extent cx="1485900" cy="800100"/>
                <wp:effectExtent l="50800" t="25400" r="63500" b="8890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BAC7F" id="Gerade Verbindung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6pt,377.15pt" to="-9pt,4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FCC40" wp14:editId="34D489BE">
                <wp:simplePos x="0" y="0"/>
                <wp:positionH relativeFrom="column">
                  <wp:posOffset>-3086100</wp:posOffset>
                </wp:positionH>
                <wp:positionV relativeFrom="paragraph">
                  <wp:posOffset>3989705</wp:posOffset>
                </wp:positionV>
                <wp:extent cx="2971800" cy="457200"/>
                <wp:effectExtent l="0" t="0" r="25400" b="25400"/>
                <wp:wrapSquare wrapText="bothSides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1844" w14:textId="77777777" w:rsidR="00AA6FBB" w:rsidRDefault="00AA6FBB" w:rsidP="001372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20C27">
                              <w:rPr>
                                <w:b/>
                                <w:color w:val="000000" w:themeColor="text1"/>
                              </w:rPr>
                              <w:t xml:space="preserve">Struktogramm </w:t>
                            </w:r>
                          </w:p>
                          <w:p w14:paraId="51AC4B85" w14:textId="64302D54" w:rsidR="00AA6FBB" w:rsidRPr="001372AC" w:rsidRDefault="00AA6FBB" w:rsidP="001372A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Preisbestimmung USB-Aufladekabel</w:t>
                            </w:r>
                          </w:p>
                          <w:p w14:paraId="59D9FC37" w14:textId="77777777" w:rsidR="00AA6FBB" w:rsidRDefault="00AA6FBB" w:rsidP="00AE4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ADAE16" w14:textId="77777777" w:rsidR="00AA6FBB" w:rsidRPr="00C13D84" w:rsidRDefault="00AA6FBB" w:rsidP="00AE4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CC40" id="Rechteck 6" o:spid="_x0000_s1030" style="position:absolute;left:0;text-align:left;margin-left:-243pt;margin-top:314.15pt;width:23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" fillcolor="#d8d8d8 [2732]" strokecolor="black [3213]">
                <v:textbox>
                  <w:txbxContent>
                    <w:p w14:paraId="4D891844" w14:textId="77777777" w:rsidR="00AA6FBB" w:rsidRDefault="00AA6FBB" w:rsidP="001372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20C27">
                        <w:rPr>
                          <w:b/>
                          <w:color w:val="000000" w:themeColor="text1"/>
                        </w:rPr>
                        <w:t xml:space="preserve">Struktogramm </w:t>
                      </w:r>
                    </w:p>
                    <w:p w14:paraId="51AC4B85" w14:textId="64302D54" w:rsidR="00AA6FBB" w:rsidRPr="001372AC" w:rsidRDefault="00AA6FBB" w:rsidP="001372A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Preisbestimmung USB-Aufladekabel</w:t>
                      </w:r>
                    </w:p>
                    <w:p w14:paraId="59D9FC37" w14:textId="77777777" w:rsidR="00AA6FBB" w:rsidRDefault="00AA6FBB" w:rsidP="00AE4A2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ADAE16" w14:textId="77777777" w:rsidR="00AA6FBB" w:rsidRPr="00C13D84" w:rsidRDefault="00AA6FBB" w:rsidP="00AE4A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61768" wp14:editId="1AD33CE9">
                <wp:simplePos x="0" y="0"/>
                <wp:positionH relativeFrom="column">
                  <wp:posOffset>-3086100</wp:posOffset>
                </wp:positionH>
                <wp:positionV relativeFrom="paragraph">
                  <wp:posOffset>4446905</wp:posOffset>
                </wp:positionV>
                <wp:extent cx="2971800" cy="342900"/>
                <wp:effectExtent l="0" t="0" r="25400" b="38100"/>
                <wp:wrapSquare wrapText="bothSides"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6C0A6" w14:textId="1781F97F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Eingabe vMenge</w:t>
                            </w:r>
                          </w:p>
                          <w:p w14:paraId="5F997233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CBEFCD3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5F5EC83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7F50D5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61768" id="Rechteck 9" o:spid="_x0000_s1031" style="position:absolute;left:0;text-align:left;margin-left:-243pt;margin-top:350.15pt;width:23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" filled="f" strokecolor="black [3213]">
                <v:textbox>
                  <w:txbxContent>
                    <w:p w14:paraId="2F86C0A6" w14:textId="1781F97F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Eingabe vMenge</w:t>
                      </w:r>
                    </w:p>
                    <w:p w14:paraId="5F997233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CBEFCD3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65F5EC83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7F50D5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EBE11" wp14:editId="11523BF7">
                <wp:simplePos x="0" y="0"/>
                <wp:positionH relativeFrom="column">
                  <wp:posOffset>-1600200</wp:posOffset>
                </wp:positionH>
                <wp:positionV relativeFrom="paragraph">
                  <wp:posOffset>5589905</wp:posOffset>
                </wp:positionV>
                <wp:extent cx="1480820" cy="342900"/>
                <wp:effectExtent l="0" t="0" r="17780" b="38100"/>
                <wp:wrapSquare wrapText="bothSides"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101FF" w14:textId="3ED35C4F" w:rsidR="00AA6FBB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vPreis = 9.99</w:t>
                            </w:r>
                          </w:p>
                          <w:p w14:paraId="67467E7B" w14:textId="77777777" w:rsidR="00AA6FBB" w:rsidRDefault="00AA6FBB" w:rsidP="004213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6F35A3" w14:textId="77777777" w:rsidR="00AA6FBB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6978D8" w14:textId="77777777" w:rsidR="00AA6FBB" w:rsidRPr="00C13D84" w:rsidRDefault="00AA6FBB" w:rsidP="00421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EBE11" id="Rechteck 24" o:spid="_x0000_s1032" style="position:absolute;left:0;text-align:left;margin-left:-126pt;margin-top:440.15pt;width:116.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" filled="f" strokecolor="black [3213]">
                <v:textbox>
                  <w:txbxContent>
                    <w:p w14:paraId="42D101FF" w14:textId="3ED35C4F" w:rsidR="00AA6FBB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vPreis = 9.99</w:t>
                      </w:r>
                    </w:p>
                    <w:p w14:paraId="67467E7B" w14:textId="77777777" w:rsidR="00AA6FBB" w:rsidRDefault="00AA6FBB" w:rsidP="0042130E">
                      <w:pPr>
                        <w:rPr>
                          <w:color w:val="000000" w:themeColor="text1"/>
                        </w:rPr>
                      </w:pPr>
                    </w:p>
                    <w:p w14:paraId="166F35A3" w14:textId="77777777" w:rsidR="00AA6FBB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6978D8" w14:textId="77777777" w:rsidR="00AA6FBB" w:rsidRPr="00C13D84" w:rsidRDefault="00AA6FBB" w:rsidP="004213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CB6C" wp14:editId="664572CE">
                <wp:simplePos x="0" y="0"/>
                <wp:positionH relativeFrom="column">
                  <wp:posOffset>-3086100</wp:posOffset>
                </wp:positionH>
                <wp:positionV relativeFrom="paragraph">
                  <wp:posOffset>5589905</wp:posOffset>
                </wp:positionV>
                <wp:extent cx="1480820" cy="342900"/>
                <wp:effectExtent l="0" t="0" r="17780" b="38100"/>
                <wp:wrapSquare wrapText="bothSides"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8E1C7" w14:textId="453BA74B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vPreis = 8.99</w:t>
                            </w:r>
                          </w:p>
                          <w:p w14:paraId="257A6A7C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453CCB2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E0A499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CB6C" id="Rechteck 7" o:spid="_x0000_s1033" style="position:absolute;left:0;text-align:left;margin-left:-243pt;margin-top:440.15pt;width:116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" filled="f" strokecolor="black [3213]">
                <v:textbox>
                  <w:txbxContent>
                    <w:p w14:paraId="5178E1C7" w14:textId="453BA74B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vPreis = 8.99</w:t>
                      </w:r>
                    </w:p>
                    <w:p w14:paraId="257A6A7C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6453CCB2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E0A499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78F15" wp14:editId="1E4F60E8">
                <wp:simplePos x="0" y="0"/>
                <wp:positionH relativeFrom="column">
                  <wp:posOffset>-2628900</wp:posOffset>
                </wp:positionH>
                <wp:positionV relativeFrom="paragraph">
                  <wp:posOffset>4789805</wp:posOffset>
                </wp:positionV>
                <wp:extent cx="2171700" cy="685800"/>
                <wp:effectExtent l="0" t="0" r="0" b="0"/>
                <wp:wrapSquare wrapText="bothSides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9F8D" w14:textId="5CCCF8D2" w:rsidR="00AA6FBB" w:rsidRDefault="00AA6FBB" w:rsidP="008A323F">
                            <w:pPr>
                              <w:jc w:val="center"/>
                            </w:pPr>
                            <w:r>
                              <w:t>vMenge ist</w:t>
                            </w:r>
                          </w:p>
                          <w:p w14:paraId="4D1E791B" w14:textId="33192366" w:rsidR="00AA6FBB" w:rsidRDefault="00AA6FBB" w:rsidP="008A2231">
                            <w:r>
                              <w:t xml:space="preserve">         größer als 100 Stück. </w:t>
                            </w:r>
                          </w:p>
                          <w:p w14:paraId="6A9B7DC5" w14:textId="346FCA92" w:rsidR="00AA6FBB" w:rsidRDefault="00AA6FBB" w:rsidP="008A2231">
                            <w: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8F15" id="Textfeld 19" o:spid="_x0000_s1034" type="#_x0000_t202" style="position:absolute;left:0;text-align:left;margin-left:-207pt;margin-top:377.15pt;width:171pt;height:54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" filled="f" stroked="f">
                <v:textbox>
                  <w:txbxContent>
                    <w:p w14:paraId="61589F8D" w14:textId="5CCCF8D2" w:rsidR="00AA6FBB" w:rsidRDefault="00AA6FBB" w:rsidP="008A323F">
                      <w:pPr>
                        <w:jc w:val="center"/>
                      </w:pPr>
                      <w:r>
                        <w:t>vMenge ist</w:t>
                      </w:r>
                    </w:p>
                    <w:p w14:paraId="4D1E791B" w14:textId="33192366" w:rsidR="00AA6FBB" w:rsidRDefault="00AA6FBB" w:rsidP="008A2231">
                      <w:r>
                        <w:t xml:space="preserve">         größer als 100 Stück. </w:t>
                      </w:r>
                    </w:p>
                    <w:p w14:paraId="6A9B7DC5" w14:textId="346FCA92" w:rsidR="00AA6FBB" w:rsidRDefault="00AA6FBB" w:rsidP="008A2231">
                      <w: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2A6DB" wp14:editId="6D462DCD">
                <wp:simplePos x="0" y="0"/>
                <wp:positionH relativeFrom="column">
                  <wp:posOffset>-800100</wp:posOffset>
                </wp:positionH>
                <wp:positionV relativeFrom="paragraph">
                  <wp:posOffset>5247005</wp:posOffset>
                </wp:positionV>
                <wp:extent cx="571500" cy="342900"/>
                <wp:effectExtent l="0" t="0" r="0" b="1270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5270" w14:textId="5B6909D4" w:rsidR="00AA6FBB" w:rsidRDefault="00AA6FBB" w:rsidP="003C22F5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A6DB" id="Textfeld 20" o:spid="_x0000_s1035" type="#_x0000_t202" style="position:absolute;left:0;text-align:left;margin-left:-63pt;margin-top:413.15pt;width:4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" filled="f" stroked="f">
                <v:textbox>
                  <w:txbxContent>
                    <w:p w14:paraId="648E5270" w14:textId="5B6909D4" w:rsidR="00AA6FBB" w:rsidRDefault="00AA6FBB" w:rsidP="003C22F5">
                      <w:r>
                        <w:t>nein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38B6B" wp14:editId="3857F74D">
                <wp:simplePos x="0" y="0"/>
                <wp:positionH relativeFrom="column">
                  <wp:posOffset>-2857500</wp:posOffset>
                </wp:positionH>
                <wp:positionV relativeFrom="paragraph">
                  <wp:posOffset>5247005</wp:posOffset>
                </wp:positionV>
                <wp:extent cx="342900" cy="342900"/>
                <wp:effectExtent l="0" t="0" r="0" b="1270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A665" w14:textId="2AA056CE" w:rsidR="00AA6FBB" w:rsidRDefault="00AA6FBB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8B6B" id="Textfeld 18" o:spid="_x0000_s1036" type="#_x0000_t202" style="position:absolute;left:0;text-align:left;margin-left:-225pt;margin-top:413.15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" filled="f" stroked="f">
                <v:textbox>
                  <w:txbxContent>
                    <w:p w14:paraId="19B2A665" w14:textId="2AA056CE" w:rsidR="00AA6FBB" w:rsidRDefault="00AA6FBB">
                      <w: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7C6DE" wp14:editId="21B7191F">
                <wp:simplePos x="0" y="0"/>
                <wp:positionH relativeFrom="column">
                  <wp:posOffset>-3086100</wp:posOffset>
                </wp:positionH>
                <wp:positionV relativeFrom="paragraph">
                  <wp:posOffset>5932805</wp:posOffset>
                </wp:positionV>
                <wp:extent cx="2971800" cy="342900"/>
                <wp:effectExtent l="0" t="0" r="25400" b="38100"/>
                <wp:wrapSquare wrapText="bothSides"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FF63F" w14:textId="0EB9E781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Ausgabe vPreis</w:t>
                            </w:r>
                          </w:p>
                          <w:p w14:paraId="2336B58A" w14:textId="77777777" w:rsidR="00AA6FBB" w:rsidRDefault="00AA6FBB" w:rsidP="00CB18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DF4322" w14:textId="77777777" w:rsidR="00AA6FBB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41F1438" w14:textId="77777777" w:rsidR="00AA6FBB" w:rsidRPr="00C13D84" w:rsidRDefault="00AA6FBB" w:rsidP="00CB18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7C6DE" id="Rechteck 8" o:spid="_x0000_s1037" style="position:absolute;left:0;text-align:left;margin-left:-243pt;margin-top:467.15pt;width:23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" filled="f" strokecolor="black [3213]">
                <v:textbox>
                  <w:txbxContent>
                    <w:p w14:paraId="561FF63F" w14:textId="0EB9E781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Ausgabe vPreis</w:t>
                      </w:r>
                    </w:p>
                    <w:p w14:paraId="2336B58A" w14:textId="77777777" w:rsidR="00AA6FBB" w:rsidRDefault="00AA6FBB" w:rsidP="00CB1871">
                      <w:pPr>
                        <w:rPr>
                          <w:color w:val="000000" w:themeColor="text1"/>
                        </w:rPr>
                      </w:pPr>
                    </w:p>
                    <w:p w14:paraId="04DF4322" w14:textId="77777777" w:rsidR="00AA6FBB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41F1438" w14:textId="77777777" w:rsidR="00AA6FBB" w:rsidRPr="00C13D84" w:rsidRDefault="00AA6FBB" w:rsidP="00CB18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55674">
        <w:br w:type="column"/>
      </w:r>
      <w:r w:rsidR="00EC2F37">
        <w:lastRenderedPageBreak/>
        <w:t>In 45</w:t>
      </w:r>
      <w:r w:rsidR="007D1FF9">
        <w:t xml:space="preserve"> Minuten kommt Herr Münz zurück aus dem Gespräch mit der Geschäftsleitung der Kirsch AG. </w:t>
      </w:r>
    </w:p>
    <w:p w14:paraId="17CC0FB1" w14:textId="77777777" w:rsidR="001106F3" w:rsidRDefault="001106F3" w:rsidP="001106F3">
      <w:pPr>
        <w:jc w:val="both"/>
      </w:pPr>
    </w:p>
    <w:p w14:paraId="407BF97C" w14:textId="77777777" w:rsidR="001106F3" w:rsidRDefault="001106F3" w:rsidP="001106F3">
      <w:pPr>
        <w:jc w:val="both"/>
      </w:pPr>
      <w:r>
        <w:t xml:space="preserve">Denk daran: </w:t>
      </w:r>
    </w:p>
    <w:p w14:paraId="5D747293" w14:textId="3A4CE603" w:rsidR="001106F3" w:rsidRDefault="001106F3" w:rsidP="001106F3">
      <w:pPr>
        <w:pStyle w:val="Listenabsatz"/>
        <w:numPr>
          <w:ilvl w:val="0"/>
          <w:numId w:val="12"/>
        </w:numPr>
        <w:jc w:val="both"/>
      </w:pPr>
      <w:r>
        <w:t>Herr Münz ist wie imm</w:t>
      </w:r>
      <w:r w:rsidR="005A72CA">
        <w:t>er im Stress und hat wenig Zeit</w:t>
      </w:r>
      <w:r>
        <w:t xml:space="preserve">! </w:t>
      </w:r>
    </w:p>
    <w:p w14:paraId="0AD93A09" w14:textId="400DCD40" w:rsidR="001106F3" w:rsidRDefault="001106F3" w:rsidP="001106F3">
      <w:pPr>
        <w:pStyle w:val="Listenabsatz"/>
        <w:numPr>
          <w:ilvl w:val="0"/>
          <w:numId w:val="12"/>
        </w:numPr>
        <w:jc w:val="both"/>
      </w:pPr>
      <w:r>
        <w:t xml:space="preserve">Er liebt </w:t>
      </w:r>
      <w:r w:rsidR="005A72CA">
        <w:t>effizientes</w:t>
      </w:r>
      <w:r>
        <w:t xml:space="preserve"> Arbeiten</w:t>
      </w:r>
      <w:r w:rsidR="005A72CA">
        <w:t xml:space="preserve">, d.h. das gewünschte Ziel </w:t>
      </w:r>
      <w:r w:rsidR="008753BB">
        <w:t>sollte</w:t>
      </w:r>
      <w:r w:rsidR="005A72CA">
        <w:t xml:space="preserve"> mit möglichst g</w:t>
      </w:r>
      <w:r w:rsidR="008753BB">
        <w:t>eringem (Zeit-)aufwand erreicht werden!</w:t>
      </w:r>
    </w:p>
    <w:p w14:paraId="3F2C0B0D" w14:textId="6C87EC56" w:rsidR="007D1FF9" w:rsidRPr="00B90DBE" w:rsidRDefault="001106F3" w:rsidP="001106F3">
      <w:pPr>
        <w:pStyle w:val="Listenabsatz"/>
        <w:numPr>
          <w:ilvl w:val="0"/>
          <w:numId w:val="12"/>
        </w:numPr>
        <w:jc w:val="both"/>
      </w:pPr>
      <w:r>
        <w:t>Herr Münz liebt es</w:t>
      </w:r>
      <w:r w:rsidR="008753BB">
        <w:t xml:space="preserve"> daher</w:t>
      </w:r>
      <w:r>
        <w:t xml:space="preserve">, wenn ein Gespräch Struktur hat! </w:t>
      </w:r>
    </w:p>
    <w:p w14:paraId="7704B7E7" w14:textId="77777777" w:rsidR="007D1FF9" w:rsidRDefault="007D1FF9" w:rsidP="0048627C">
      <w:pPr>
        <w:jc w:val="both"/>
      </w:pPr>
    </w:p>
    <w:p w14:paraId="4D8DACE7" w14:textId="3B592A5B" w:rsidR="005D403C" w:rsidRPr="0000781E" w:rsidRDefault="0000781E" w:rsidP="0048627C">
      <w:pPr>
        <w:jc w:val="both"/>
        <w:rPr>
          <w:u w:val="single"/>
        </w:rPr>
      </w:pPr>
      <w:r w:rsidRPr="0000781E">
        <w:rPr>
          <w:b/>
          <w:u w:val="single"/>
        </w:rPr>
        <w:t xml:space="preserve">Infotext: </w:t>
      </w:r>
      <w:r w:rsidR="000E3298" w:rsidRPr="0000781E">
        <w:rPr>
          <w:b/>
          <w:u w:val="single"/>
        </w:rPr>
        <w:t>Gesprächsstruktur</w:t>
      </w:r>
    </w:p>
    <w:p w14:paraId="637A3CFC" w14:textId="77777777" w:rsidR="0000781E" w:rsidRDefault="0000781E" w:rsidP="0048627C">
      <w:pPr>
        <w:jc w:val="both"/>
      </w:pPr>
    </w:p>
    <w:tbl>
      <w:tblPr>
        <w:tblStyle w:val="Tabellenraster"/>
        <w:tblW w:w="9083" w:type="dxa"/>
        <w:tblLook w:val="04A0" w:firstRow="1" w:lastRow="0" w:firstColumn="1" w:lastColumn="0" w:noHBand="0" w:noVBand="1"/>
      </w:tblPr>
      <w:tblGrid>
        <w:gridCol w:w="1617"/>
        <w:gridCol w:w="2460"/>
        <w:gridCol w:w="5006"/>
      </w:tblGrid>
      <w:tr w:rsidR="0000781E" w14:paraId="65B11451" w14:textId="77777777" w:rsidTr="0000781E">
        <w:trPr>
          <w:trHeight w:val="291"/>
        </w:trPr>
        <w:tc>
          <w:tcPr>
            <w:tcW w:w="1617" w:type="dxa"/>
            <w:vAlign w:val="center"/>
          </w:tcPr>
          <w:p w14:paraId="63890AEB" w14:textId="268D7FF8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Zeit in Minuten</w:t>
            </w:r>
          </w:p>
        </w:tc>
        <w:tc>
          <w:tcPr>
            <w:tcW w:w="2460" w:type="dxa"/>
            <w:vAlign w:val="center"/>
          </w:tcPr>
          <w:p w14:paraId="1B74CE09" w14:textId="47A8D951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Gesprächsphase</w:t>
            </w:r>
          </w:p>
        </w:tc>
        <w:tc>
          <w:tcPr>
            <w:tcW w:w="5006" w:type="dxa"/>
            <w:vAlign w:val="center"/>
          </w:tcPr>
          <w:p w14:paraId="6B1101FD" w14:textId="33A5D6C3" w:rsidR="0000781E" w:rsidRPr="00FD17BA" w:rsidRDefault="0000781E" w:rsidP="0000781E">
            <w:pPr>
              <w:jc w:val="center"/>
              <w:rPr>
                <w:b/>
              </w:rPr>
            </w:pPr>
            <w:r w:rsidRPr="00FD17BA">
              <w:rPr>
                <w:b/>
              </w:rPr>
              <w:t>Inhalte</w:t>
            </w:r>
          </w:p>
        </w:tc>
      </w:tr>
      <w:tr w:rsidR="0000781E" w14:paraId="5BBAA7FD" w14:textId="77777777" w:rsidTr="00FD17BA">
        <w:trPr>
          <w:trHeight w:val="291"/>
        </w:trPr>
        <w:tc>
          <w:tcPr>
            <w:tcW w:w="1617" w:type="dxa"/>
            <w:vAlign w:val="center"/>
          </w:tcPr>
          <w:p w14:paraId="556565C1" w14:textId="66BAC7BD" w:rsidR="0000781E" w:rsidRDefault="0000781E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2DFD8065" w14:textId="1D730C8F" w:rsidR="0000781E" w:rsidRDefault="0000781E" w:rsidP="00FD17BA">
            <w:pPr>
              <w:jc w:val="center"/>
            </w:pPr>
            <w:r>
              <w:t>Gespräch eröffnen</w:t>
            </w:r>
          </w:p>
        </w:tc>
        <w:tc>
          <w:tcPr>
            <w:tcW w:w="5006" w:type="dxa"/>
          </w:tcPr>
          <w:p w14:paraId="45BD1895" w14:textId="77777777" w:rsidR="0000781E" w:rsidRDefault="00FD17BA" w:rsidP="00FD17BA">
            <w:pPr>
              <w:pStyle w:val="Listenabsatz"/>
              <w:numPr>
                <w:ilvl w:val="0"/>
                <w:numId w:val="6"/>
              </w:numPr>
              <w:jc w:val="both"/>
            </w:pPr>
            <w:r>
              <w:t>Begrüßung</w:t>
            </w:r>
          </w:p>
          <w:p w14:paraId="3EB459DB" w14:textId="77777777" w:rsidR="00FD17BA" w:rsidRDefault="00FD17BA" w:rsidP="00FD17BA">
            <w:pPr>
              <w:pStyle w:val="Listenabsatz"/>
              <w:numPr>
                <w:ilvl w:val="0"/>
                <w:numId w:val="6"/>
              </w:numPr>
              <w:jc w:val="both"/>
            </w:pPr>
            <w:r>
              <w:t>Anlass und Thema des Gesprächs nennen</w:t>
            </w:r>
          </w:p>
          <w:p w14:paraId="71337004" w14:textId="034C86A0" w:rsidR="00FD17BA" w:rsidRDefault="00FD17BA" w:rsidP="00FD17BA">
            <w:pPr>
              <w:pStyle w:val="Listenabsatz"/>
              <w:ind w:left="360"/>
              <w:jc w:val="both"/>
            </w:pPr>
            <w:r>
              <w:t>(Notiz von Herrn Münz kurz mit eigenen Worten wiedergeben)</w:t>
            </w:r>
          </w:p>
        </w:tc>
      </w:tr>
      <w:tr w:rsidR="0000781E" w14:paraId="63C3D162" w14:textId="77777777" w:rsidTr="00FD17BA">
        <w:trPr>
          <w:trHeight w:val="291"/>
        </w:trPr>
        <w:tc>
          <w:tcPr>
            <w:tcW w:w="1617" w:type="dxa"/>
            <w:vAlign w:val="center"/>
          </w:tcPr>
          <w:p w14:paraId="22CB7844" w14:textId="1970F11C" w:rsidR="0000781E" w:rsidRDefault="00D579B3" w:rsidP="0000781E">
            <w:pPr>
              <w:jc w:val="center"/>
            </w:pPr>
            <w:r>
              <w:t>2</w:t>
            </w:r>
          </w:p>
        </w:tc>
        <w:tc>
          <w:tcPr>
            <w:tcW w:w="2460" w:type="dxa"/>
            <w:vAlign w:val="center"/>
          </w:tcPr>
          <w:p w14:paraId="72D19CFF" w14:textId="61B59E04" w:rsidR="0000781E" w:rsidRDefault="0000781E" w:rsidP="00FD17BA">
            <w:pPr>
              <w:jc w:val="center"/>
            </w:pPr>
            <w:r>
              <w:t>Situation erörtern</w:t>
            </w:r>
          </w:p>
        </w:tc>
        <w:tc>
          <w:tcPr>
            <w:tcW w:w="5006" w:type="dxa"/>
          </w:tcPr>
          <w:p w14:paraId="33E427EB" w14:textId="77777777" w:rsidR="00D579B3" w:rsidRDefault="00D579B3" w:rsidP="00D579B3">
            <w:pPr>
              <w:pStyle w:val="Listenabsatz"/>
              <w:numPr>
                <w:ilvl w:val="0"/>
                <w:numId w:val="7"/>
              </w:numPr>
            </w:pPr>
            <w:r>
              <w:t>Einführung in das Thema</w:t>
            </w:r>
          </w:p>
          <w:p w14:paraId="703F7856" w14:textId="77777777" w:rsidR="00D579B3" w:rsidRDefault="00FD17BA" w:rsidP="00D579B3">
            <w:pPr>
              <w:pStyle w:val="Listenabsatz"/>
              <w:numPr>
                <w:ilvl w:val="0"/>
                <w:numId w:val="7"/>
              </w:numPr>
            </w:pPr>
            <w:r>
              <w:t>wicht</w:t>
            </w:r>
            <w:r w:rsidR="00D579B3">
              <w:t>ige Rahmeninformationen nennen</w:t>
            </w:r>
          </w:p>
          <w:p w14:paraId="15073416" w14:textId="62304121" w:rsidR="0000781E" w:rsidRDefault="00FD17BA" w:rsidP="00D579B3">
            <w:pPr>
              <w:pStyle w:val="Listenabsatz"/>
              <w:numPr>
                <w:ilvl w:val="0"/>
                <w:numId w:val="7"/>
              </w:numPr>
            </w:pPr>
            <w:r>
              <w:t xml:space="preserve">Orientierung geben </w:t>
            </w:r>
          </w:p>
          <w:p w14:paraId="6E80C9BC" w14:textId="4BC99732" w:rsidR="00FD17BA" w:rsidRDefault="00FD17BA" w:rsidP="00FD17BA">
            <w:pPr>
              <w:pStyle w:val="Listenabsatz"/>
              <w:ind w:left="360"/>
              <w:jc w:val="both"/>
            </w:pPr>
            <w:r>
              <w:t>(welche Informationen waren gegeben, welche Probleme mussten gelöst werden)</w:t>
            </w:r>
          </w:p>
        </w:tc>
      </w:tr>
      <w:tr w:rsidR="0000781E" w14:paraId="19E61BB6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6A448DBE" w14:textId="6B815ADD" w:rsidR="0000781E" w:rsidRDefault="00671418" w:rsidP="0000781E">
            <w:pPr>
              <w:jc w:val="center"/>
            </w:pPr>
            <w:r>
              <w:t>2</w:t>
            </w:r>
          </w:p>
        </w:tc>
        <w:tc>
          <w:tcPr>
            <w:tcW w:w="2460" w:type="dxa"/>
            <w:vAlign w:val="center"/>
          </w:tcPr>
          <w:p w14:paraId="62FE9680" w14:textId="378A7CE7" w:rsidR="0000781E" w:rsidRDefault="0000781E" w:rsidP="00FD17BA">
            <w:pPr>
              <w:jc w:val="center"/>
            </w:pPr>
            <w:r>
              <w:t>Lösungen aufzeigen</w:t>
            </w:r>
            <w:r w:rsidR="00E21196">
              <w:t xml:space="preserve"> und Interpretation</w:t>
            </w:r>
          </w:p>
        </w:tc>
        <w:tc>
          <w:tcPr>
            <w:tcW w:w="5006" w:type="dxa"/>
          </w:tcPr>
          <w:p w14:paraId="21B61D3D" w14:textId="77777777" w:rsidR="0000781E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 xml:space="preserve">Wie wurde das Problem gelöst? </w:t>
            </w:r>
            <w:r>
              <w:br/>
              <w:t>(Quelltext in JavaScript)</w:t>
            </w:r>
          </w:p>
          <w:p w14:paraId="5BE09C97" w14:textId="558DAF4A" w:rsidR="00D579B3" w:rsidRDefault="00D579B3" w:rsidP="00D579B3">
            <w:pPr>
              <w:pStyle w:val="Listenabsatz"/>
              <w:numPr>
                <w:ilvl w:val="0"/>
                <w:numId w:val="9"/>
              </w:numPr>
            </w:pPr>
            <w:r>
              <w:t xml:space="preserve">Wirtschaftliche Bedeutung – warum hat die Kirsch AG die Programmierung </w:t>
            </w:r>
            <w:r w:rsidR="00E21196">
              <w:t xml:space="preserve">überhaupt </w:t>
            </w:r>
            <w:r>
              <w:t>in Auftrag gegeben?</w:t>
            </w:r>
          </w:p>
        </w:tc>
      </w:tr>
      <w:tr w:rsidR="00D579B3" w14:paraId="531260B8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34B88AA7" w14:textId="65DAA856" w:rsidR="00D579B3" w:rsidRDefault="00D579B3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26ABF911" w14:textId="03155E98" w:rsidR="00D579B3" w:rsidRDefault="00D579B3" w:rsidP="00FD17BA">
            <w:pPr>
              <w:jc w:val="center"/>
            </w:pPr>
            <w:r>
              <w:t>Vereinbarung</w:t>
            </w:r>
          </w:p>
        </w:tc>
        <w:tc>
          <w:tcPr>
            <w:tcW w:w="5006" w:type="dxa"/>
          </w:tcPr>
          <w:p w14:paraId="1078D126" w14:textId="7342555C" w:rsidR="00D579B3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 xml:space="preserve">Gibt es noch offene Punkte? Muss noch etwas geändert </w:t>
            </w:r>
            <w:r w:rsidR="00852EED">
              <w:t xml:space="preserve">oder ergänzt </w:t>
            </w:r>
            <w:r>
              <w:t xml:space="preserve">werden? </w:t>
            </w:r>
          </w:p>
          <w:p w14:paraId="2E7ED732" w14:textId="3F8DDC0E" w:rsidR="00D579B3" w:rsidRDefault="00D579B3" w:rsidP="00D579B3">
            <w:pPr>
              <w:pStyle w:val="Listenabsatz"/>
              <w:numPr>
                <w:ilvl w:val="0"/>
                <w:numId w:val="9"/>
              </w:numPr>
              <w:jc w:val="both"/>
            </w:pPr>
            <w:r>
              <w:t>Wer ist zuständig? Was muss genau gemacht werden? Wann soll es fertig sein?</w:t>
            </w:r>
          </w:p>
        </w:tc>
      </w:tr>
      <w:tr w:rsidR="0000781E" w14:paraId="361A7137" w14:textId="77777777" w:rsidTr="00FD17BA">
        <w:trPr>
          <w:trHeight w:val="312"/>
        </w:trPr>
        <w:tc>
          <w:tcPr>
            <w:tcW w:w="1617" w:type="dxa"/>
            <w:vAlign w:val="center"/>
          </w:tcPr>
          <w:p w14:paraId="16AAEFE6" w14:textId="05FC6A7C" w:rsidR="0000781E" w:rsidRDefault="0000781E" w:rsidP="0000781E">
            <w:pPr>
              <w:jc w:val="center"/>
            </w:pPr>
            <w:r>
              <w:t>1</w:t>
            </w:r>
          </w:p>
        </w:tc>
        <w:tc>
          <w:tcPr>
            <w:tcW w:w="2460" w:type="dxa"/>
            <w:vAlign w:val="center"/>
          </w:tcPr>
          <w:p w14:paraId="36C21808" w14:textId="62EDD845" w:rsidR="0000781E" w:rsidRDefault="0000781E" w:rsidP="00FD17BA">
            <w:pPr>
              <w:jc w:val="center"/>
            </w:pPr>
            <w:r>
              <w:t>Abschluss</w:t>
            </w:r>
          </w:p>
        </w:tc>
        <w:tc>
          <w:tcPr>
            <w:tcW w:w="5006" w:type="dxa"/>
          </w:tcPr>
          <w:p w14:paraId="403FEA17" w14:textId="42576C97" w:rsidR="0000781E" w:rsidRDefault="00D579B3" w:rsidP="00D579B3">
            <w:pPr>
              <w:pStyle w:val="Listenabsatz"/>
              <w:numPr>
                <w:ilvl w:val="0"/>
                <w:numId w:val="10"/>
              </w:numPr>
              <w:jc w:val="both"/>
            </w:pPr>
            <w:r>
              <w:t>kurze Zusammenfassung des Gesprächs</w:t>
            </w:r>
          </w:p>
          <w:p w14:paraId="4F20BDB4" w14:textId="1813EF0C" w:rsidR="00D579B3" w:rsidRDefault="005D36A7" w:rsidP="005D36A7">
            <w:pPr>
              <w:pStyle w:val="Listenabsatz"/>
              <w:numPr>
                <w:ilvl w:val="0"/>
                <w:numId w:val="10"/>
              </w:numPr>
            </w:pPr>
            <w:r>
              <w:t xml:space="preserve">Dank an Herrn Münz </w:t>
            </w:r>
            <w:r w:rsidR="00D579B3">
              <w:t>für die Zusammenarbeit</w:t>
            </w:r>
          </w:p>
        </w:tc>
      </w:tr>
    </w:tbl>
    <w:p w14:paraId="63826EC7" w14:textId="6F04487F" w:rsidR="0000781E" w:rsidRPr="000E3298" w:rsidRDefault="0000781E" w:rsidP="0048627C">
      <w:pPr>
        <w:jc w:val="both"/>
      </w:pPr>
    </w:p>
    <w:p w14:paraId="2F749BFE" w14:textId="77777777" w:rsidR="007D1FF9" w:rsidRDefault="007D1FF9" w:rsidP="0048627C">
      <w:pPr>
        <w:jc w:val="both"/>
        <w:rPr>
          <w:b/>
        </w:rPr>
      </w:pPr>
    </w:p>
    <w:p w14:paraId="54EF3787" w14:textId="1B17FA88" w:rsidR="007D1FF9" w:rsidRDefault="008A47F2" w:rsidP="00D579B3">
      <w:pPr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Arbeitsauftrag</w:t>
      </w:r>
    </w:p>
    <w:p w14:paraId="5E70FA96" w14:textId="77777777" w:rsidR="008A47F2" w:rsidRDefault="008A47F2" w:rsidP="00D579B3">
      <w:pPr>
        <w:jc w:val="both"/>
        <w:rPr>
          <w:rFonts w:ascii="Verdana" w:hAnsi="Verdana"/>
          <w:b/>
          <w:sz w:val="32"/>
          <w:szCs w:val="32"/>
        </w:rPr>
      </w:pPr>
    </w:p>
    <w:p w14:paraId="2F4A22E3" w14:textId="01F2E5C3" w:rsidR="008A47F2" w:rsidRPr="008A47F2" w:rsidRDefault="008A47F2" w:rsidP="00D579B3">
      <w:pPr>
        <w:jc w:val="both"/>
        <w:rPr>
          <w:b/>
        </w:rPr>
      </w:pPr>
      <w:r w:rsidRPr="008A47F2">
        <w:rPr>
          <w:b/>
        </w:rPr>
        <w:t xml:space="preserve">Methode: </w:t>
      </w:r>
      <w:r w:rsidRPr="008A47F2">
        <w:rPr>
          <w:b/>
        </w:rPr>
        <w:tab/>
      </w:r>
      <w:r>
        <w:t>Partnerarbeit</w:t>
      </w:r>
    </w:p>
    <w:p w14:paraId="398DD800" w14:textId="2A68402C" w:rsidR="008A47F2" w:rsidRPr="008A47F2" w:rsidRDefault="008A47F2" w:rsidP="00D579B3">
      <w:pPr>
        <w:jc w:val="both"/>
        <w:rPr>
          <w:b/>
        </w:rPr>
      </w:pPr>
      <w:r w:rsidRPr="008A47F2">
        <w:rPr>
          <w:b/>
        </w:rPr>
        <w:t xml:space="preserve">Zeit: </w:t>
      </w:r>
      <w:r w:rsidRPr="008A47F2">
        <w:rPr>
          <w:b/>
        </w:rPr>
        <w:tab/>
      </w:r>
      <w:r w:rsidRPr="008A47F2">
        <w:rPr>
          <w:b/>
        </w:rPr>
        <w:tab/>
      </w:r>
      <w:r w:rsidR="00B566ED" w:rsidRPr="00B566ED">
        <w:t>ca.</w:t>
      </w:r>
      <w:r w:rsidR="00B566ED">
        <w:rPr>
          <w:b/>
        </w:rPr>
        <w:t xml:space="preserve"> </w:t>
      </w:r>
      <w:r>
        <w:t xml:space="preserve">20 Minuten (Teil 1) und </w:t>
      </w:r>
      <w:r w:rsidR="00B566ED">
        <w:t xml:space="preserve">ca. </w:t>
      </w:r>
      <w:r>
        <w:t>20 Minuten (Teil 2)</w:t>
      </w:r>
    </w:p>
    <w:p w14:paraId="305C2498" w14:textId="77777777" w:rsidR="008A47F2" w:rsidRPr="008A47F2" w:rsidRDefault="008A47F2" w:rsidP="00D579B3">
      <w:pPr>
        <w:jc w:val="both"/>
      </w:pPr>
      <w:r w:rsidRPr="008A47F2">
        <w:rPr>
          <w:b/>
        </w:rPr>
        <w:t xml:space="preserve">Inhalt: </w:t>
      </w:r>
      <w:r w:rsidRPr="008A47F2">
        <w:rPr>
          <w:b/>
        </w:rPr>
        <w:tab/>
      </w:r>
    </w:p>
    <w:p w14:paraId="687E79F6" w14:textId="77777777" w:rsidR="008A47F2" w:rsidRDefault="008A47F2" w:rsidP="00D579B3">
      <w:pPr>
        <w:jc w:val="both"/>
      </w:pPr>
    </w:p>
    <w:p w14:paraId="67887AEA" w14:textId="71C0A662" w:rsidR="008A47F2" w:rsidRDefault="008A47F2" w:rsidP="008A47F2">
      <w:pPr>
        <w:tabs>
          <w:tab w:val="left" w:pos="1134"/>
        </w:tabs>
        <w:jc w:val="both"/>
      </w:pPr>
      <w:r>
        <w:t xml:space="preserve">Teil 1: </w:t>
      </w:r>
      <w:r>
        <w:tab/>
      </w:r>
      <w:r w:rsidRPr="00BD4E38">
        <w:rPr>
          <w:b/>
        </w:rPr>
        <w:t>Verschaffe</w:t>
      </w:r>
      <w:r>
        <w:t xml:space="preserve"> dir einen Überblick – welches Informationsmaterial ist gegeben?</w:t>
      </w:r>
    </w:p>
    <w:p w14:paraId="1FC25686" w14:textId="15ADB00E" w:rsidR="00BD4E38" w:rsidRPr="00BD4E38" w:rsidRDefault="00BD4E38" w:rsidP="008A47F2">
      <w:pPr>
        <w:tabs>
          <w:tab w:val="left" w:pos="1134"/>
        </w:tabs>
        <w:jc w:val="both"/>
      </w:pPr>
      <w:r>
        <w:tab/>
      </w:r>
      <w:r w:rsidR="006B5C83">
        <w:rPr>
          <w:b/>
        </w:rPr>
        <w:t>Identifiziere</w:t>
      </w:r>
      <w:r>
        <w:rPr>
          <w:b/>
        </w:rPr>
        <w:t xml:space="preserve"> </w:t>
      </w:r>
      <w:r>
        <w:t>das Problem, das zu lösen ist.</w:t>
      </w:r>
    </w:p>
    <w:p w14:paraId="5ECC2FC9" w14:textId="3187B1CC" w:rsidR="008A47F2" w:rsidRDefault="00BD4E38" w:rsidP="00BD4E38">
      <w:pPr>
        <w:tabs>
          <w:tab w:val="left" w:pos="1134"/>
        </w:tabs>
        <w:jc w:val="both"/>
      </w:pPr>
      <w:r>
        <w:tab/>
      </w:r>
      <w:r w:rsidR="008A47F2" w:rsidRPr="00BD4E38">
        <w:rPr>
          <w:b/>
        </w:rPr>
        <w:t>Ergänze</w:t>
      </w:r>
      <w:r w:rsidR="008A47F2">
        <w:t xml:space="preserve"> den Q</w:t>
      </w:r>
      <w:r>
        <w:t xml:space="preserve">uelltext so, </w:t>
      </w:r>
      <w:r w:rsidR="008A47F2">
        <w:t xml:space="preserve">dass das Programm </w:t>
      </w:r>
      <w:r>
        <w:t>richtig ausgeführt wird</w:t>
      </w:r>
      <w:r w:rsidR="008A47F2">
        <w:t xml:space="preserve">. </w:t>
      </w:r>
    </w:p>
    <w:p w14:paraId="55C38A5E" w14:textId="29186FB0" w:rsidR="00F11778" w:rsidRDefault="00BD4E38" w:rsidP="00BD4E38">
      <w:pPr>
        <w:tabs>
          <w:tab w:val="left" w:pos="1134"/>
        </w:tabs>
        <w:jc w:val="both"/>
      </w:pPr>
      <w:r>
        <w:t>Teil 2:</w:t>
      </w:r>
      <w:r>
        <w:tab/>
      </w:r>
      <w:r>
        <w:rPr>
          <w:b/>
        </w:rPr>
        <w:t xml:space="preserve">Fertige </w:t>
      </w:r>
      <w:r>
        <w:t xml:space="preserve">Gesprächsnotizen an. </w:t>
      </w:r>
    </w:p>
    <w:p w14:paraId="20EC6BDB" w14:textId="76EE93B0" w:rsidR="008B2305" w:rsidRDefault="008B2305" w:rsidP="008B2305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lastRenderedPageBreak/>
        <w:t>Schülerversion</w:t>
      </w:r>
    </w:p>
    <w:p w14:paraId="59C2CAD6" w14:textId="77777777" w:rsidR="008B2305" w:rsidRDefault="008B2305" w:rsidP="00BD4E38">
      <w:pPr>
        <w:tabs>
          <w:tab w:val="left" w:pos="1134"/>
        </w:tabs>
        <w:jc w:val="both"/>
      </w:pPr>
    </w:p>
    <w:p w14:paraId="6CA5A0D8" w14:textId="150422BB" w:rsidR="008A47F2" w:rsidRDefault="008B2305" w:rsidP="00C16027">
      <w:pPr>
        <w:rPr>
          <w:rFonts w:ascii="Verdana" w:hAnsi="Verdana"/>
          <w:b/>
          <w:sz w:val="32"/>
          <w:szCs w:val="32"/>
        </w:rPr>
      </w:pPr>
      <w:r>
        <w:rPr>
          <w:noProof/>
        </w:rPr>
        <w:drawing>
          <wp:inline distT="0" distB="0" distL="0" distR="0" wp14:anchorId="7F6A796A" wp14:editId="28F5B12C">
            <wp:extent cx="5753100" cy="4432300"/>
            <wp:effectExtent l="0" t="0" r="12700" b="12700"/>
            <wp:docPr id="13" name="Bild 13" descr="Macintosh HD:Users:stephanieclarenbach:Desktop:Bildschirmfoto 2017-06-11 um 2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anieclarenbach:Desktop:Bildschirmfoto 2017-06-11 um 21.24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54F0" w14:textId="1F580FC0" w:rsidR="00D04368" w:rsidRDefault="00D04368" w:rsidP="00C16027">
      <w:pPr>
        <w:rPr>
          <w:rFonts w:ascii="Arial" w:hAnsi="Arial" w:cs="Arial"/>
          <w:szCs w:val="32"/>
        </w:rPr>
      </w:pPr>
      <w:r w:rsidRPr="00D04368">
        <w:rPr>
          <w:rFonts w:ascii="Arial" w:hAnsi="Arial" w:cs="Arial"/>
          <w:szCs w:val="32"/>
        </w:rPr>
        <w:t>Guten Tag</w:t>
      </w:r>
    </w:p>
    <w:p w14:paraId="1060F3A6" w14:textId="02A9710A" w:rsidR="00D04368" w:rsidRPr="00D04368" w:rsidRDefault="00D04368" w:rsidP="00C16027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Aus ihren Informationen konnte ich entnehmen, dass ich zu ihrem Code noch</w:t>
      </w:r>
      <w:bookmarkStart w:id="0" w:name="_GoBack"/>
      <w:bookmarkEnd w:id="0"/>
    </w:p>
    <w:sectPr w:rsidR="00D04368" w:rsidRPr="00D04368" w:rsidSect="00AE0C0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236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45942" w14:textId="77777777" w:rsidR="00AA6FBB" w:rsidRDefault="00AA6FBB" w:rsidP="00845970">
      <w:r>
        <w:separator/>
      </w:r>
    </w:p>
  </w:endnote>
  <w:endnote w:type="continuationSeparator" w:id="0">
    <w:p w14:paraId="2E1C8553" w14:textId="77777777" w:rsidR="00AA6FBB" w:rsidRDefault="00AA6FBB" w:rsidP="0084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dwriting - Dakota">
    <w:altName w:val="Segoe UI Semilight"/>
    <w:charset w:val="00"/>
    <w:family w:val="auto"/>
    <w:pitch w:val="variable"/>
    <w:sig w:usb0="00000001" w:usb1="00000000" w:usb2="00000000" w:usb3="00000000" w:csb0="0000011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183E3" w14:textId="3198C609" w:rsidR="00AA6FBB" w:rsidRDefault="00AA6FBB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04368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484D5" w14:textId="17BD0792" w:rsidR="00AA6FBB" w:rsidRDefault="00AA6FBB">
    <w:pPr>
      <w:pStyle w:val="Fuzeile"/>
    </w:pP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04368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1FCAF" w14:textId="77777777" w:rsidR="00AA6FBB" w:rsidRDefault="00AA6FBB" w:rsidP="00845970">
      <w:r>
        <w:separator/>
      </w:r>
    </w:p>
  </w:footnote>
  <w:footnote w:type="continuationSeparator" w:id="0">
    <w:p w14:paraId="26910103" w14:textId="77777777" w:rsidR="00AA6FBB" w:rsidRDefault="00AA6FBB" w:rsidP="0084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AA6FBB" w:rsidRPr="00AE0C01" w14:paraId="7ADC3EAB" w14:textId="77777777" w:rsidTr="00D80238">
      <w:trPr>
        <w:trHeight w:val="621"/>
      </w:trPr>
      <w:tc>
        <w:tcPr>
          <w:tcW w:w="524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FD10AD6" w14:textId="77777777" w:rsidR="00AA6FBB" w:rsidRPr="00BE5B3F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  <w:tc>
        <w:tcPr>
          <w:tcW w:w="3929" w:type="dxa"/>
          <w:vMerge w:val="restart"/>
          <w:tcBorders>
            <w:left w:val="nil"/>
          </w:tcBorders>
        </w:tcPr>
        <w:p w14:paraId="01998DA9" w14:textId="77777777" w:rsidR="00AA6FBB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B14887" wp14:editId="7DFC6FDD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284480</wp:posOffset>
                    </wp:positionV>
                    <wp:extent cx="1600200" cy="695325"/>
                    <wp:effectExtent l="0" t="0" r="0" b="0"/>
                    <wp:wrapNone/>
                    <wp:docPr id="3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txbx>
                            <w:txbxContent>
                              <w:p w14:paraId="2FAF757D" w14:textId="77777777" w:rsidR="00AA6FBB" w:rsidRPr="008062C8" w:rsidRDefault="00AA6FBB" w:rsidP="00D80238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148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38" type="#_x0000_t202" style="position:absolute;margin-left:74.35pt;margin-top:22.4pt;width:126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" filled="f" stroked="f">
                    <v:path arrowok="t"/>
                    <v:textbox>
                      <w:txbxContent>
                        <w:p w14:paraId="2FAF757D" w14:textId="77777777" w:rsidR="00AA6FBB" w:rsidRPr="008062C8" w:rsidRDefault="00AA6FBB" w:rsidP="00D80238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8240" behindDoc="1" locked="0" layoutInCell="1" allowOverlap="1" wp14:anchorId="453325D8" wp14:editId="563FB0BA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5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6FBB" w:rsidRPr="00AE0C01" w14:paraId="4B8849E3" w14:textId="77777777" w:rsidTr="00D80238">
      <w:trPr>
        <w:trHeight w:val="621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E5D21C0" w14:textId="77777777" w:rsidR="00AA6FBB" w:rsidRPr="00AE0C01" w:rsidRDefault="00AA6FBB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5E4C342" w14:textId="77777777" w:rsidR="00AA6FBB" w:rsidRPr="00AE0C01" w:rsidRDefault="00AA6FBB" w:rsidP="00F12EA4">
          <w:pPr>
            <w:pStyle w:val="Kopfzeile"/>
            <w:rPr>
              <w:rFonts w:ascii="Arial Narrow" w:hAnsi="Arial Narrow"/>
              <w:color w:val="A6A6A6"/>
            </w:rPr>
          </w:pPr>
        </w:p>
      </w:tc>
      <w:tc>
        <w:tcPr>
          <w:tcW w:w="3929" w:type="dxa"/>
          <w:vMerge/>
          <w:tcBorders>
            <w:left w:val="nil"/>
          </w:tcBorders>
        </w:tcPr>
        <w:p w14:paraId="34235BDF" w14:textId="77777777" w:rsidR="00AA6FBB" w:rsidRPr="00AE0C01" w:rsidRDefault="00AA6FBB" w:rsidP="00F12EA4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46875511" w14:textId="77777777" w:rsidR="00AA6FBB" w:rsidRDefault="00AA6F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74" w:type="dxa"/>
      <w:tblInd w:w="108" w:type="dxa"/>
      <w:tblBorders>
        <w:lef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552"/>
      <w:gridCol w:w="2693"/>
      <w:gridCol w:w="3929"/>
    </w:tblGrid>
    <w:tr w:rsidR="00AA6FBB" w:rsidRPr="00AE0C01" w14:paraId="5267514C" w14:textId="77777777" w:rsidTr="00D80238">
      <w:trPr>
        <w:trHeight w:val="621"/>
      </w:trPr>
      <w:tc>
        <w:tcPr>
          <w:tcW w:w="5245" w:type="dxa"/>
          <w:gridSpan w:val="2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2330EB6C" w14:textId="77777777" w:rsidR="00AA6FBB" w:rsidRPr="00BE5B3F" w:rsidRDefault="00AA6FBB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color w:val="A6A6A6"/>
            </w:rPr>
            <w:t>Name:</w:t>
          </w:r>
        </w:p>
      </w:tc>
      <w:tc>
        <w:tcPr>
          <w:tcW w:w="3929" w:type="dxa"/>
          <w:vMerge w:val="restart"/>
        </w:tcPr>
        <w:p w14:paraId="26C443BC" w14:textId="77777777" w:rsidR="00AA6FBB" w:rsidRDefault="00AA6FBB" w:rsidP="00BE5B3F">
          <w:pPr>
            <w:pStyle w:val="Kopfzeile"/>
            <w:rPr>
              <w:rFonts w:ascii="Arial Narrow" w:hAnsi="Arial Narrow"/>
              <w:b/>
              <w:color w:val="A6A6A6"/>
            </w:rPr>
          </w:pPr>
          <w:r>
            <w:rPr>
              <w:rFonts w:ascii="Arial Narrow" w:hAnsi="Arial Narrow"/>
              <w:b/>
              <w:noProof/>
              <w:color w:val="A6A6A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46BA091" wp14:editId="0FFBC215">
                    <wp:simplePos x="0" y="0"/>
                    <wp:positionH relativeFrom="column">
                      <wp:posOffset>944245</wp:posOffset>
                    </wp:positionH>
                    <wp:positionV relativeFrom="paragraph">
                      <wp:posOffset>278130</wp:posOffset>
                    </wp:positionV>
                    <wp:extent cx="1600200" cy="695325"/>
                    <wp:effectExtent l="0" t="0" r="0" b="0"/>
                    <wp:wrapNone/>
                    <wp:docPr id="2" name="Textfeld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60020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txbx>
                            <w:txbxContent>
                              <w:p w14:paraId="6805A71F" w14:textId="77777777" w:rsidR="00AA6FBB" w:rsidRPr="008062C8" w:rsidRDefault="00AA6FBB" w:rsidP="005A37EB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</w:pPr>
                                <w:r w:rsidRPr="008062C8">
                                  <w:rPr>
                                    <w:rFonts w:ascii="Arial Narrow" w:hAnsi="Arial Narrow"/>
                                    <w:b/>
                                    <w:szCs w:val="32"/>
                                  </w:rPr>
                                  <w:t>Arbeitsblatt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6BA091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9" type="#_x0000_t202" style="position:absolute;margin-left:74.35pt;margin-top:21.9pt;width:126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" filled="f" stroked="f">
                    <v:path arrowok="t"/>
                    <v:textbox>
                      <w:txbxContent>
                        <w:p w14:paraId="6805A71F" w14:textId="77777777" w:rsidR="00AA6FBB" w:rsidRPr="008062C8" w:rsidRDefault="00AA6FBB" w:rsidP="005A37E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szCs w:val="32"/>
                            </w:rPr>
                          </w:pPr>
                          <w:r w:rsidRPr="008062C8">
                            <w:rPr>
                              <w:rFonts w:ascii="Arial Narrow" w:hAnsi="Arial Narrow"/>
                              <w:b/>
                              <w:szCs w:val="32"/>
                            </w:rPr>
                            <w:t>Arbeitsblatt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Narrow" w:hAnsi="Arial Narrow"/>
              <w:b/>
              <w:noProof/>
              <w:color w:val="A6A6A6"/>
            </w:rPr>
            <w:drawing>
              <wp:anchor distT="0" distB="0" distL="114300" distR="114300" simplePos="0" relativeHeight="251656192" behindDoc="1" locked="0" layoutInCell="1" allowOverlap="1" wp14:anchorId="48514638" wp14:editId="70FF9AB9">
                <wp:simplePos x="0" y="0"/>
                <wp:positionH relativeFrom="column">
                  <wp:posOffset>1058545</wp:posOffset>
                </wp:positionH>
                <wp:positionV relativeFrom="paragraph">
                  <wp:posOffset>-64770</wp:posOffset>
                </wp:positionV>
                <wp:extent cx="1375410" cy="457200"/>
                <wp:effectExtent l="0" t="0" r="0" b="0"/>
                <wp:wrapNone/>
                <wp:docPr id="1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A6FBB" w:rsidRPr="00AE0C01" w14:paraId="63CB811E" w14:textId="77777777" w:rsidTr="00D80238">
      <w:trPr>
        <w:trHeight w:val="621"/>
      </w:trPr>
      <w:tc>
        <w:tcPr>
          <w:tcW w:w="2552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60A6ADD2" w14:textId="77777777" w:rsidR="00AA6FBB" w:rsidRPr="00AE0C01" w:rsidRDefault="00AA6FBB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Klasse: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/>
            <w:bottom w:val="single" w:sz="4" w:space="0" w:color="BFBFBF"/>
          </w:tcBorders>
          <w:shd w:val="clear" w:color="auto" w:fill="auto"/>
          <w:vAlign w:val="center"/>
        </w:tcPr>
        <w:p w14:paraId="756729A0" w14:textId="77777777" w:rsidR="00AA6FBB" w:rsidRPr="00AE0C01" w:rsidRDefault="00AA6FBB" w:rsidP="005A37EB">
          <w:pPr>
            <w:pStyle w:val="Kopfzeile"/>
            <w:rPr>
              <w:rFonts w:ascii="Arial Narrow" w:hAnsi="Arial Narrow"/>
              <w:color w:val="A6A6A6"/>
            </w:rPr>
          </w:pPr>
          <w:r w:rsidRPr="00AE0C01">
            <w:rPr>
              <w:rFonts w:ascii="Arial Narrow" w:hAnsi="Arial Narrow"/>
              <w:b/>
              <w:color w:val="A6A6A6"/>
            </w:rPr>
            <w:t>Datum:</w:t>
          </w:r>
          <w:r w:rsidRPr="00AE0C01">
            <w:rPr>
              <w:rFonts w:ascii="Arial Narrow" w:hAnsi="Arial Narrow"/>
              <w:color w:val="A6A6A6"/>
            </w:rPr>
            <w:t xml:space="preserve"> </w:t>
          </w:r>
        </w:p>
      </w:tc>
      <w:tc>
        <w:tcPr>
          <w:tcW w:w="3929" w:type="dxa"/>
          <w:vMerge/>
        </w:tcPr>
        <w:p w14:paraId="11B4E540" w14:textId="77777777" w:rsidR="00AA6FBB" w:rsidRPr="00AE0C01" w:rsidRDefault="00AA6FBB" w:rsidP="005A37EB">
          <w:pPr>
            <w:pStyle w:val="Kopfzeile"/>
            <w:rPr>
              <w:rFonts w:ascii="Arial Narrow" w:hAnsi="Arial Narrow"/>
              <w:b/>
              <w:color w:val="A6A6A6"/>
            </w:rPr>
          </w:pPr>
        </w:p>
      </w:tc>
    </w:tr>
  </w:tbl>
  <w:p w14:paraId="112556EF" w14:textId="77777777" w:rsidR="00AA6FBB" w:rsidRDefault="00AA6FB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6F2"/>
    <w:multiLevelType w:val="hybridMultilevel"/>
    <w:tmpl w:val="ABBCE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B9C"/>
    <w:multiLevelType w:val="hybridMultilevel"/>
    <w:tmpl w:val="7FC644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7FB"/>
    <w:multiLevelType w:val="hybridMultilevel"/>
    <w:tmpl w:val="67A20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21BA"/>
    <w:multiLevelType w:val="hybridMultilevel"/>
    <w:tmpl w:val="150CF3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E03BD"/>
    <w:multiLevelType w:val="hybridMultilevel"/>
    <w:tmpl w:val="205E1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4505E"/>
    <w:multiLevelType w:val="hybridMultilevel"/>
    <w:tmpl w:val="040A5082"/>
    <w:lvl w:ilvl="0" w:tplc="B43630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D76F6"/>
    <w:multiLevelType w:val="hybridMultilevel"/>
    <w:tmpl w:val="32AAF6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12310"/>
    <w:multiLevelType w:val="hybridMultilevel"/>
    <w:tmpl w:val="1D3E154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D12C3"/>
    <w:multiLevelType w:val="hybridMultilevel"/>
    <w:tmpl w:val="EC32F6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801DA"/>
    <w:multiLevelType w:val="hybridMultilevel"/>
    <w:tmpl w:val="502644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562DC"/>
    <w:multiLevelType w:val="hybridMultilevel"/>
    <w:tmpl w:val="7FC644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72017"/>
    <w:multiLevelType w:val="hybridMultilevel"/>
    <w:tmpl w:val="B5B44D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9A9"/>
    <w:multiLevelType w:val="hybridMultilevel"/>
    <w:tmpl w:val="9582FF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F4"/>
    <w:rsid w:val="0000781E"/>
    <w:rsid w:val="0002181F"/>
    <w:rsid w:val="00031692"/>
    <w:rsid w:val="00044802"/>
    <w:rsid w:val="0005775C"/>
    <w:rsid w:val="00095377"/>
    <w:rsid w:val="000E3298"/>
    <w:rsid w:val="001106F3"/>
    <w:rsid w:val="001364A8"/>
    <w:rsid w:val="001372AC"/>
    <w:rsid w:val="00142440"/>
    <w:rsid w:val="0014260B"/>
    <w:rsid w:val="001B5E91"/>
    <w:rsid w:val="001F11E6"/>
    <w:rsid w:val="00220C27"/>
    <w:rsid w:val="00252BFC"/>
    <w:rsid w:val="00273CAB"/>
    <w:rsid w:val="00282C3C"/>
    <w:rsid w:val="002859F4"/>
    <w:rsid w:val="002D7296"/>
    <w:rsid w:val="002F47F3"/>
    <w:rsid w:val="003C22F5"/>
    <w:rsid w:val="0042130E"/>
    <w:rsid w:val="00481F50"/>
    <w:rsid w:val="0048627C"/>
    <w:rsid w:val="00487859"/>
    <w:rsid w:val="004917CC"/>
    <w:rsid w:val="00511D7D"/>
    <w:rsid w:val="00555674"/>
    <w:rsid w:val="005A37EB"/>
    <w:rsid w:val="005A72CA"/>
    <w:rsid w:val="005D36A7"/>
    <w:rsid w:val="005D403C"/>
    <w:rsid w:val="005E32CD"/>
    <w:rsid w:val="005F05ED"/>
    <w:rsid w:val="00650289"/>
    <w:rsid w:val="0066148B"/>
    <w:rsid w:val="0066657C"/>
    <w:rsid w:val="00671418"/>
    <w:rsid w:val="006B5C83"/>
    <w:rsid w:val="006B780B"/>
    <w:rsid w:val="006C541A"/>
    <w:rsid w:val="00714772"/>
    <w:rsid w:val="007372AA"/>
    <w:rsid w:val="007A2E80"/>
    <w:rsid w:val="007D1FF9"/>
    <w:rsid w:val="007E2DB9"/>
    <w:rsid w:val="007F2FB9"/>
    <w:rsid w:val="00845970"/>
    <w:rsid w:val="00852EED"/>
    <w:rsid w:val="008753BB"/>
    <w:rsid w:val="00875ED0"/>
    <w:rsid w:val="008A2231"/>
    <w:rsid w:val="008A323F"/>
    <w:rsid w:val="008A33A0"/>
    <w:rsid w:val="008A47F2"/>
    <w:rsid w:val="008B2305"/>
    <w:rsid w:val="00904DF0"/>
    <w:rsid w:val="00931957"/>
    <w:rsid w:val="00976A69"/>
    <w:rsid w:val="009B4297"/>
    <w:rsid w:val="00A15F03"/>
    <w:rsid w:val="00A46780"/>
    <w:rsid w:val="00A50C36"/>
    <w:rsid w:val="00A56D91"/>
    <w:rsid w:val="00AA6FBB"/>
    <w:rsid w:val="00AE0C01"/>
    <w:rsid w:val="00AE4A27"/>
    <w:rsid w:val="00B428D9"/>
    <w:rsid w:val="00B5112F"/>
    <w:rsid w:val="00B5577A"/>
    <w:rsid w:val="00B566ED"/>
    <w:rsid w:val="00B90DBE"/>
    <w:rsid w:val="00B91960"/>
    <w:rsid w:val="00BA2F39"/>
    <w:rsid w:val="00BD4E38"/>
    <w:rsid w:val="00BE5B3F"/>
    <w:rsid w:val="00BE68B1"/>
    <w:rsid w:val="00C16027"/>
    <w:rsid w:val="00C20ABF"/>
    <w:rsid w:val="00C32DE0"/>
    <w:rsid w:val="00C362F1"/>
    <w:rsid w:val="00C607A0"/>
    <w:rsid w:val="00C810A2"/>
    <w:rsid w:val="00CB1871"/>
    <w:rsid w:val="00CF58AF"/>
    <w:rsid w:val="00D04368"/>
    <w:rsid w:val="00D06C02"/>
    <w:rsid w:val="00D41D81"/>
    <w:rsid w:val="00D466D2"/>
    <w:rsid w:val="00D579B3"/>
    <w:rsid w:val="00D80238"/>
    <w:rsid w:val="00D814D2"/>
    <w:rsid w:val="00D929B2"/>
    <w:rsid w:val="00DB2C29"/>
    <w:rsid w:val="00DD2ED0"/>
    <w:rsid w:val="00DE1CD5"/>
    <w:rsid w:val="00E1736D"/>
    <w:rsid w:val="00E21196"/>
    <w:rsid w:val="00E653A7"/>
    <w:rsid w:val="00EA46BF"/>
    <w:rsid w:val="00EC2F37"/>
    <w:rsid w:val="00EC3258"/>
    <w:rsid w:val="00ED5E86"/>
    <w:rsid w:val="00F11778"/>
    <w:rsid w:val="00F12EA4"/>
    <w:rsid w:val="00F13002"/>
    <w:rsid w:val="00F40195"/>
    <w:rsid w:val="00F71272"/>
    <w:rsid w:val="00F71781"/>
    <w:rsid w:val="00F8085E"/>
    <w:rsid w:val="00FC69B5"/>
    <w:rsid w:val="00FD17BA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4BBCAD3"/>
  <w14:defaultImageDpi w14:val="300"/>
  <w15:docId w15:val="{2FD46AE7-717C-4DC7-A592-A3C68165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5970"/>
  </w:style>
  <w:style w:type="paragraph" w:styleId="Fuzeile">
    <w:name w:val="footer"/>
    <w:basedOn w:val="Standard"/>
    <w:link w:val="FuzeileZchn"/>
    <w:uiPriority w:val="99"/>
    <w:unhideWhenUsed/>
    <w:rsid w:val="008459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5970"/>
  </w:style>
  <w:style w:type="table" w:styleId="Tabellenraster">
    <w:name w:val="Table Grid"/>
    <w:basedOn w:val="NormaleTabelle"/>
    <w:uiPriority w:val="59"/>
    <w:rsid w:val="0084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66148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9B5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9B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095377"/>
  </w:style>
  <w:style w:type="paragraph" w:styleId="Listenabsatz">
    <w:name w:val="List Paragraph"/>
    <w:basedOn w:val="Standard"/>
    <w:uiPriority w:val="34"/>
    <w:qFormat/>
    <w:rsid w:val="00C2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Clarenbach</dc:creator>
  <cp:keywords/>
  <dc:description/>
  <cp:lastModifiedBy>24ASS2-10</cp:lastModifiedBy>
  <cp:revision>4</cp:revision>
  <cp:lastPrinted>2017-06-11T19:25:00Z</cp:lastPrinted>
  <dcterms:created xsi:type="dcterms:W3CDTF">2017-06-12T07:27:00Z</dcterms:created>
  <dcterms:modified xsi:type="dcterms:W3CDTF">2022-10-24T06:59:00Z</dcterms:modified>
</cp:coreProperties>
</file>